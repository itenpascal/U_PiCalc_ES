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4C24E" w14:textId="613FB58E" w:rsidR="00FD153D" w:rsidRPr="00FD153D" w:rsidRDefault="00D25D16" w:rsidP="000A036C">
      <w:pPr>
        <w:pStyle w:val="Titel"/>
        <w:spacing w:before="3240" w:after="240"/>
        <w:ind w:left="0"/>
        <w:rPr>
          <w:sz w:val="44"/>
          <w:szCs w:val="44"/>
        </w:rPr>
      </w:pPr>
      <w:r>
        <w:rPr>
          <w:sz w:val="44"/>
          <w:szCs w:val="44"/>
        </w:rPr>
        <w:t>Musterdokument</w:t>
      </w:r>
      <w:r w:rsidR="003F30E2">
        <w:rPr>
          <w:sz w:val="44"/>
          <w:szCs w:val="44"/>
        </w:rPr>
        <w:t xml:space="preserve"> für</w:t>
      </w:r>
    </w:p>
    <w:p w14:paraId="52E90A7F" w14:textId="6EE04EC2" w:rsidR="00431163" w:rsidRPr="00FD153D" w:rsidRDefault="00D25D16" w:rsidP="00FD153D">
      <w:pPr>
        <w:pStyle w:val="Titel"/>
        <w:spacing w:before="720" w:after="720"/>
        <w:ind w:left="0"/>
        <w:rPr>
          <w:sz w:val="60"/>
          <w:szCs w:val="60"/>
        </w:rPr>
      </w:pPr>
      <w:r>
        <w:rPr>
          <w:sz w:val="60"/>
          <w:szCs w:val="60"/>
        </w:rPr>
        <w:t>Berichte und Arbeiten</w:t>
      </w:r>
    </w:p>
    <w:p w14:paraId="4BDA4AAD" w14:textId="77777777" w:rsidR="00B74089" w:rsidRPr="00194CFB" w:rsidRDefault="00B74089" w:rsidP="00FD153D">
      <w:pPr>
        <w:spacing w:before="360" w:after="40"/>
        <w:ind w:left="0"/>
        <w:rPr>
          <w:b/>
          <w:bCs/>
          <w:color w:val="333333"/>
          <w:sz w:val="32"/>
          <w:szCs w:val="32"/>
        </w:rPr>
      </w:pPr>
      <w:r w:rsidRPr="00194CFB">
        <w:rPr>
          <w:sz w:val="28"/>
          <w:szCs w:val="28"/>
        </w:rPr>
        <w:t xml:space="preserve">der </w:t>
      </w:r>
      <w:r w:rsidR="002B2FF1">
        <w:rPr>
          <w:b/>
          <w:bCs/>
          <w:color w:val="333333"/>
          <w:sz w:val="32"/>
          <w:szCs w:val="32"/>
        </w:rPr>
        <w:t>Juventus Technikerschule HF</w:t>
      </w:r>
    </w:p>
    <w:p w14:paraId="23B2ADEF" w14:textId="77777777" w:rsidR="00341068" w:rsidRPr="00194CFB" w:rsidRDefault="00341068" w:rsidP="00AD13E2">
      <w:pPr>
        <w:pageBreakBefore/>
        <w:spacing w:before="480" w:after="360"/>
        <w:ind w:left="0"/>
        <w:rPr>
          <w:b/>
          <w:bCs/>
          <w:color w:val="333333"/>
          <w:sz w:val="28"/>
          <w:szCs w:val="28"/>
        </w:rPr>
      </w:pPr>
      <w:r w:rsidRPr="00194CFB">
        <w:rPr>
          <w:b/>
          <w:bCs/>
          <w:color w:val="333333"/>
          <w:sz w:val="28"/>
          <w:szCs w:val="28"/>
        </w:rPr>
        <w:lastRenderedPageBreak/>
        <w:t>Inhaltsverzeichnis:</w:t>
      </w:r>
    </w:p>
    <w:p w14:paraId="76A95942" w14:textId="410F3FE9" w:rsidR="002E582F" w:rsidRDefault="00830168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r w:rsidRPr="00194CFB">
        <w:fldChar w:fldCharType="begin"/>
      </w:r>
      <w:r w:rsidRPr="00194CFB">
        <w:instrText xml:space="preserve"> TOC \o "2-3" \h \z \t "Überschrift 1;1" </w:instrText>
      </w:r>
      <w:r w:rsidRPr="00194CFB">
        <w:fldChar w:fldCharType="separate"/>
      </w:r>
      <w:hyperlink w:anchor="_Toc82163344" w:history="1">
        <w:r w:rsidR="002E582F" w:rsidRPr="001768B6">
          <w:rPr>
            <w:rStyle w:val="Hyperlink"/>
          </w:rPr>
          <w:t>Abbildungsverzeichnis</w:t>
        </w:r>
        <w:r w:rsidR="002E582F">
          <w:rPr>
            <w:webHidden/>
          </w:rPr>
          <w:tab/>
        </w:r>
        <w:r w:rsidR="002E582F">
          <w:rPr>
            <w:webHidden/>
          </w:rPr>
          <w:fldChar w:fldCharType="begin"/>
        </w:r>
        <w:r w:rsidR="002E582F">
          <w:rPr>
            <w:webHidden/>
          </w:rPr>
          <w:instrText xml:space="preserve"> PAGEREF _Toc82163344 \h </w:instrText>
        </w:r>
        <w:r w:rsidR="002E582F">
          <w:rPr>
            <w:webHidden/>
          </w:rPr>
        </w:r>
        <w:r w:rsidR="002E582F">
          <w:rPr>
            <w:webHidden/>
          </w:rPr>
          <w:fldChar w:fldCharType="separate"/>
        </w:r>
        <w:r w:rsidR="002E582F">
          <w:rPr>
            <w:webHidden/>
          </w:rPr>
          <w:t>3</w:t>
        </w:r>
        <w:r w:rsidR="002E582F">
          <w:rPr>
            <w:webHidden/>
          </w:rPr>
          <w:fldChar w:fldCharType="end"/>
        </w:r>
      </w:hyperlink>
    </w:p>
    <w:p w14:paraId="59D22C24" w14:textId="3469E7D7" w:rsidR="002E582F" w:rsidRDefault="002E582F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hyperlink w:anchor="_Toc82163345" w:history="1">
        <w:r w:rsidRPr="001768B6">
          <w:rPr>
            <w:rStyle w:val="Hyperlink"/>
          </w:rPr>
          <w:t>Einleitung zu Messberichten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_Toc82163345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EF441F5" w14:textId="561DDD40" w:rsidR="002E582F" w:rsidRDefault="002E582F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hyperlink w:anchor="_Toc82163346" w:history="1">
        <w:r w:rsidRPr="001768B6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de-CH"/>
          </w:rPr>
          <w:tab/>
        </w:r>
        <w:r w:rsidRPr="001768B6">
          <w:rPr>
            <w:rStyle w:val="Hyperlink"/>
          </w:rPr>
          <w:t>Messbericht Thema –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_Toc82163346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B934EE3" w14:textId="1B3171BE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47" w:history="1">
        <w:r w:rsidRPr="001768B6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46301B" w14:textId="0C82D222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48" w:history="1">
        <w:r w:rsidRPr="001768B6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Theorie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B06D41" w14:textId="54CA1B05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49" w:history="1">
        <w:r w:rsidRPr="001768B6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Experimente/Messungen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5C0A3D" w14:textId="6C77D23D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50" w:history="1">
        <w:r w:rsidRPr="001768B6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Diskussion der Messdaten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01A5C5" w14:textId="0CDB9B6F" w:rsidR="002E582F" w:rsidRDefault="002E582F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hyperlink w:anchor="_Toc82163351" w:history="1">
        <w:r w:rsidRPr="001768B6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de-CH"/>
          </w:rPr>
          <w:tab/>
        </w:r>
        <w:r w:rsidRPr="001768B6">
          <w:rPr>
            <w:rStyle w:val="Hyperlink"/>
          </w:rPr>
          <w:t>Messbericht Thema –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_Toc82163351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34147B8" w14:textId="2FFAE462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52" w:history="1">
        <w:r w:rsidRPr="001768B6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690674" w14:textId="062E0143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53" w:history="1">
        <w:r w:rsidRPr="001768B6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Theorie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297B38" w14:textId="5467565E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54" w:history="1">
        <w:r w:rsidRPr="001768B6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Experimente/Messungen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68CD1E" w14:textId="0EEF408A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55" w:history="1">
        <w:r w:rsidRPr="001768B6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Diskussion der Messdaten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91AD1A" w14:textId="0CDE1F61" w:rsidR="002E582F" w:rsidRDefault="002E582F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hyperlink w:anchor="_Toc82163356" w:history="1">
        <w:r w:rsidRPr="001768B6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olor w:val="auto"/>
            <w:sz w:val="22"/>
            <w:szCs w:val="22"/>
            <w:lang w:eastAsia="de-CH"/>
          </w:rPr>
          <w:tab/>
        </w:r>
        <w:r w:rsidRPr="001768B6">
          <w:rPr>
            <w:rStyle w:val="Hyperlink"/>
          </w:rPr>
          <w:t>Messbericht Thema –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_Toc82163356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bookmarkStart w:id="0" w:name="_GoBack"/>
    <w:bookmarkEnd w:id="0"/>
    <w:p w14:paraId="56AA7092" w14:textId="5EA77A61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1768B6">
        <w:rPr>
          <w:rStyle w:val="Hyperlink"/>
          <w:noProof/>
        </w:rPr>
        <w:fldChar w:fldCharType="begin"/>
      </w:r>
      <w:r w:rsidRPr="001768B6">
        <w:rPr>
          <w:rStyle w:val="Hyperlink"/>
          <w:noProof/>
        </w:rPr>
        <w:instrText xml:space="preserve"> </w:instrText>
      </w:r>
      <w:r>
        <w:rPr>
          <w:noProof/>
        </w:rPr>
        <w:instrText>HYPERLINK \l "_Toc82163357"</w:instrText>
      </w:r>
      <w:r w:rsidRPr="001768B6">
        <w:rPr>
          <w:rStyle w:val="Hyperlink"/>
          <w:noProof/>
        </w:rPr>
        <w:instrText xml:space="preserve"> </w:instrText>
      </w:r>
      <w:r w:rsidRPr="001768B6">
        <w:rPr>
          <w:rStyle w:val="Hyperlink"/>
          <w:noProof/>
        </w:rPr>
      </w:r>
      <w:r w:rsidRPr="001768B6">
        <w:rPr>
          <w:rStyle w:val="Hyperlink"/>
          <w:noProof/>
        </w:rPr>
        <w:fldChar w:fldCharType="separate"/>
      </w:r>
      <w:r w:rsidRPr="001768B6">
        <w:rPr>
          <w:rStyle w:val="Hyperlink"/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  <w:tab/>
      </w:r>
      <w:r w:rsidRPr="001768B6">
        <w:rPr>
          <w:rStyle w:val="Hyperlink"/>
          <w:noProof/>
        </w:rPr>
        <w:t>Kapitel Aufgabenstellung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_Toc82163357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7</w:t>
      </w:r>
      <w:r>
        <w:rPr>
          <w:noProof/>
          <w:webHidden/>
        </w:rPr>
        <w:fldChar w:fldCharType="end"/>
      </w:r>
      <w:r w:rsidRPr="001768B6">
        <w:rPr>
          <w:rStyle w:val="Hyperlink"/>
          <w:noProof/>
        </w:rPr>
        <w:fldChar w:fldCharType="end"/>
      </w:r>
    </w:p>
    <w:p w14:paraId="63AD7EBB" w14:textId="0EF43DB9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58" w:history="1">
        <w:r w:rsidRPr="001768B6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Theorie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E3C924" w14:textId="375F5600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59" w:history="1">
        <w:r w:rsidRPr="001768B6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Experimente/Messungen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A8318F" w14:textId="271845E2" w:rsidR="002E582F" w:rsidRDefault="002E582F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82163360" w:history="1">
        <w:r w:rsidRPr="001768B6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de-CH"/>
          </w:rPr>
          <w:tab/>
        </w:r>
        <w:r w:rsidRPr="001768B6">
          <w:rPr>
            <w:rStyle w:val="Hyperlink"/>
            <w:noProof/>
          </w:rPr>
          <w:t>Kapitel Diskussion der Messdaten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_Toc82163360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821FBA" w14:textId="50938E11" w:rsidR="002E582F" w:rsidRDefault="002E582F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hyperlink w:anchor="_Toc82163361" w:history="1">
        <w:r w:rsidRPr="001768B6">
          <w:rPr>
            <w:rStyle w:val="Hyperlink"/>
          </w:rPr>
          <w:t>Persönliches Fazit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_Toc82163361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808082D" w14:textId="10AA49BC" w:rsidR="002E582F" w:rsidRDefault="002E582F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hyperlink w:anchor="_Toc82163362" w:history="1">
        <w:r w:rsidRPr="001768B6">
          <w:rPr>
            <w:rStyle w:val="Hyperlink"/>
            <w:lang w:val="de-DE"/>
          </w:rPr>
          <w:t>Literaturverzeichnis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_Toc82163362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72E6583" w14:textId="664CC167" w:rsidR="002E582F" w:rsidRDefault="002E582F">
      <w:pPr>
        <w:pStyle w:val="Verzeichnis1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de-CH"/>
        </w:rPr>
      </w:pPr>
      <w:hyperlink w:anchor="_Toc82163363" w:history="1">
        <w:r w:rsidRPr="001768B6">
          <w:rPr>
            <w:rStyle w:val="Hyperlink"/>
          </w:rPr>
          <w:t>Anhang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_Toc82163363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29D6B04F" w14:textId="5B0C01AE" w:rsidR="00830168" w:rsidRDefault="00830168" w:rsidP="005C62E1">
      <w:r w:rsidRPr="00194CFB">
        <w:fldChar w:fldCharType="end"/>
      </w:r>
      <w:r w:rsidR="00600AF7" w:rsidRPr="00194CFB">
        <w:rPr>
          <w:b/>
          <w:bCs/>
          <w:color w:val="333333"/>
          <w:sz w:val="28"/>
          <w:szCs w:val="28"/>
        </w:rPr>
        <w:t xml:space="preserve"> </w:t>
      </w:r>
    </w:p>
    <w:p w14:paraId="01596C72" w14:textId="1F330ED0" w:rsidR="003F30E2" w:rsidRPr="00B01AC0" w:rsidRDefault="006651EF" w:rsidP="006651EF">
      <w:pPr>
        <w:pStyle w:val="berschrift1"/>
        <w:pageBreakBefore/>
        <w:numPr>
          <w:ilvl w:val="0"/>
          <w:numId w:val="0"/>
        </w:numPr>
        <w:spacing w:before="0"/>
        <w:ind w:left="567" w:hanging="567"/>
      </w:pPr>
      <w:bookmarkStart w:id="1" w:name="_Toc82163344"/>
      <w:r>
        <w:lastRenderedPageBreak/>
        <w:t>Abbildungsverzeichnis</w:t>
      </w:r>
      <w:bookmarkEnd w:id="1"/>
    </w:p>
    <w:p w14:paraId="0179056D" w14:textId="668AE0B4" w:rsidR="003F30E2" w:rsidRPr="006651EF" w:rsidRDefault="00D25D16" w:rsidP="006651EF">
      <w:pPr>
        <w:ind w:left="0"/>
        <w:rPr>
          <w:rFonts w:ascii="Arial" w:hAnsi="Arial" w:cs="Arial"/>
          <w:sz w:val="24"/>
        </w:rPr>
      </w:pPr>
      <w:r w:rsidRPr="006651EF">
        <w:rPr>
          <w:rFonts w:ascii="Arial" w:hAnsi="Arial" w:cs="Arial"/>
          <w:sz w:val="24"/>
        </w:rPr>
        <w:t>Text</w:t>
      </w:r>
    </w:p>
    <w:p w14:paraId="70980186" w14:textId="0DEB8AA7" w:rsidR="006651EF" w:rsidRDefault="006651EF">
      <w:pPr>
        <w:spacing w:before="0"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0914613" w14:textId="211932B5" w:rsidR="003F30E2" w:rsidRPr="00B01AC0" w:rsidRDefault="006651EF" w:rsidP="006651EF">
      <w:pPr>
        <w:pStyle w:val="berschrift1"/>
        <w:numPr>
          <w:ilvl w:val="0"/>
          <w:numId w:val="0"/>
        </w:numPr>
        <w:ind w:left="567" w:hanging="567"/>
      </w:pPr>
      <w:bookmarkStart w:id="2" w:name="_Toc82163345"/>
      <w:r>
        <w:lastRenderedPageBreak/>
        <w:t xml:space="preserve">Einleitung </w:t>
      </w:r>
      <w:r w:rsidR="007F4841">
        <w:t>zu</w:t>
      </w:r>
      <w:r w:rsidR="002C504F">
        <w:t xml:space="preserve"> Messbericht</w:t>
      </w:r>
      <w:r w:rsidR="007F4841">
        <w:t>en</w:t>
      </w:r>
      <w:bookmarkEnd w:id="2"/>
    </w:p>
    <w:p w14:paraId="66F48D5B" w14:textId="7E1E2BFF" w:rsidR="003F30E2" w:rsidRPr="006651EF" w:rsidRDefault="00D25D16" w:rsidP="006651EF">
      <w:pPr>
        <w:ind w:left="0"/>
        <w:rPr>
          <w:rFonts w:ascii="Arial" w:hAnsi="Arial" w:cs="Arial"/>
          <w:sz w:val="24"/>
        </w:rPr>
      </w:pPr>
      <w:r w:rsidRPr="006651EF">
        <w:rPr>
          <w:rFonts w:ascii="Arial" w:hAnsi="Arial" w:cs="Arial"/>
          <w:sz w:val="24"/>
        </w:rPr>
        <w:t>T</w:t>
      </w:r>
      <w:r w:rsidR="002860EF" w:rsidRPr="006651EF">
        <w:rPr>
          <w:rFonts w:ascii="Arial" w:hAnsi="Arial" w:cs="Arial"/>
          <w:sz w:val="24"/>
        </w:rPr>
        <w:t>e</w:t>
      </w:r>
      <w:r w:rsidRPr="006651EF">
        <w:rPr>
          <w:rFonts w:ascii="Arial" w:hAnsi="Arial" w:cs="Arial"/>
          <w:sz w:val="24"/>
        </w:rPr>
        <w:t>xt</w:t>
      </w:r>
    </w:p>
    <w:p w14:paraId="0FA8235F" w14:textId="77777777" w:rsidR="006651EF" w:rsidRDefault="006651EF">
      <w:pPr>
        <w:spacing w:before="0" w:after="0"/>
        <w:ind w:left="0"/>
        <w:rPr>
          <w:b/>
          <w:color w:val="333333"/>
          <w:sz w:val="28"/>
        </w:rPr>
      </w:pPr>
      <w:r>
        <w:br w:type="page"/>
      </w:r>
    </w:p>
    <w:p w14:paraId="51595C6C" w14:textId="597D7AF3" w:rsidR="006651EF" w:rsidRDefault="002C504F" w:rsidP="006651EF">
      <w:pPr>
        <w:pStyle w:val="berschrift1"/>
      </w:pPr>
      <w:bookmarkStart w:id="3" w:name="_Toc82163346"/>
      <w:r>
        <w:lastRenderedPageBreak/>
        <w:t>Messbericht Thema</w:t>
      </w:r>
      <w:r w:rsidR="007F4841">
        <w:t xml:space="preserve"> – 1</w:t>
      </w:r>
      <w:bookmarkEnd w:id="3"/>
    </w:p>
    <w:p w14:paraId="07DF659B" w14:textId="49CEC66A" w:rsidR="006651EF" w:rsidRDefault="006651EF" w:rsidP="006651EF">
      <w:pPr>
        <w:pStyle w:val="berschrift2"/>
      </w:pPr>
      <w:bookmarkStart w:id="4" w:name="_Toc82163347"/>
      <w:r>
        <w:t>Kapitel</w:t>
      </w:r>
      <w:r w:rsidR="004620BA">
        <w:t xml:space="preserve"> Aufgabenstellung</w:t>
      </w:r>
      <w:bookmarkEnd w:id="4"/>
    </w:p>
    <w:p w14:paraId="2F594049" w14:textId="0ACA3593" w:rsidR="006651EF" w:rsidRDefault="006651EF" w:rsidP="006651EF">
      <w:pPr>
        <w:ind w:left="0"/>
        <w:rPr>
          <w:rFonts w:ascii="Arial" w:hAnsi="Arial" w:cs="Arial"/>
          <w:sz w:val="24"/>
        </w:rPr>
      </w:pPr>
    </w:p>
    <w:p w14:paraId="0A7609AB" w14:textId="2C6CD1A1" w:rsidR="00F015C8" w:rsidRDefault="00F015C8" w:rsidP="006651EF">
      <w:pPr>
        <w:ind w:left="0"/>
        <w:rPr>
          <w:rFonts w:ascii="Arial" w:hAnsi="Arial" w:cs="Arial"/>
          <w:sz w:val="24"/>
        </w:rPr>
      </w:pPr>
    </w:p>
    <w:p w14:paraId="3E9F50D2" w14:textId="4C31018F" w:rsidR="00F015C8" w:rsidRDefault="00F015C8" w:rsidP="00F015C8">
      <w:pPr>
        <w:ind w:left="0"/>
        <w:rPr>
          <w:rFonts w:ascii="Arial" w:hAnsi="Arial" w:cs="Arial"/>
          <w:sz w:val="24"/>
        </w:rPr>
      </w:pPr>
    </w:p>
    <w:p w14:paraId="0F15B580" w14:textId="77777777" w:rsidR="00F015C8" w:rsidRPr="00F015C8" w:rsidRDefault="00F015C8" w:rsidP="00F015C8">
      <w:pPr>
        <w:ind w:left="0"/>
        <w:rPr>
          <w:rFonts w:ascii="Arial" w:hAnsi="Arial" w:cs="Arial"/>
          <w:sz w:val="24"/>
        </w:rPr>
      </w:pPr>
    </w:p>
    <w:p w14:paraId="171A766A" w14:textId="7D1AEF0A" w:rsidR="006651EF" w:rsidRDefault="006651EF" w:rsidP="006651EF">
      <w:pPr>
        <w:pStyle w:val="berschrift2"/>
      </w:pPr>
      <w:bookmarkStart w:id="5" w:name="_Toc82163348"/>
      <w:r>
        <w:t>Kapitel</w:t>
      </w:r>
      <w:r w:rsidR="002C504F">
        <w:t xml:space="preserve"> Theorie</w:t>
      </w:r>
      <w:bookmarkEnd w:id="5"/>
    </w:p>
    <w:p w14:paraId="01387E45" w14:textId="3BBEA0A8" w:rsidR="006651EF" w:rsidRDefault="006651EF" w:rsidP="006651EF">
      <w:pPr>
        <w:ind w:left="0"/>
        <w:rPr>
          <w:rFonts w:ascii="Arial" w:hAnsi="Arial" w:cs="Arial"/>
          <w:sz w:val="24"/>
        </w:rPr>
      </w:pPr>
    </w:p>
    <w:p w14:paraId="1B262021" w14:textId="38BC5E56" w:rsidR="00F015C8" w:rsidRDefault="00F015C8" w:rsidP="006651EF">
      <w:pPr>
        <w:ind w:left="0"/>
        <w:rPr>
          <w:rFonts w:ascii="Arial" w:hAnsi="Arial" w:cs="Arial"/>
          <w:sz w:val="24"/>
        </w:rPr>
      </w:pPr>
    </w:p>
    <w:p w14:paraId="2D7BCBC8" w14:textId="19A5AC8D" w:rsidR="00F015C8" w:rsidRDefault="002C504F" w:rsidP="002C504F">
      <w:pPr>
        <w:pStyle w:val="berschrift2"/>
      </w:pPr>
      <w:bookmarkStart w:id="6" w:name="_Toc82163349"/>
      <w:r>
        <w:t>Kapitel Experimente/Messungen</w:t>
      </w:r>
      <w:bookmarkEnd w:id="6"/>
    </w:p>
    <w:p w14:paraId="6DD84CE3" w14:textId="4BAD4AF4" w:rsidR="002C504F" w:rsidRDefault="002C504F" w:rsidP="006651EF">
      <w:pPr>
        <w:ind w:left="0"/>
        <w:rPr>
          <w:rFonts w:ascii="Arial" w:hAnsi="Arial" w:cs="Arial"/>
          <w:sz w:val="24"/>
        </w:rPr>
      </w:pPr>
    </w:p>
    <w:p w14:paraId="52213D1E" w14:textId="2AB53D3F" w:rsidR="002C504F" w:rsidRDefault="002C504F" w:rsidP="006651EF">
      <w:pPr>
        <w:ind w:left="0"/>
        <w:rPr>
          <w:rFonts w:ascii="Arial" w:hAnsi="Arial" w:cs="Arial"/>
          <w:sz w:val="24"/>
        </w:rPr>
      </w:pPr>
    </w:p>
    <w:p w14:paraId="05FB69C4" w14:textId="7567EBB0" w:rsidR="002C504F" w:rsidRDefault="002C504F" w:rsidP="002C504F">
      <w:pPr>
        <w:pStyle w:val="berschrift2"/>
      </w:pPr>
      <w:bookmarkStart w:id="7" w:name="_Toc82163350"/>
      <w:r>
        <w:t>Kapitel Diskussion der Messdaten</w:t>
      </w:r>
      <w:bookmarkEnd w:id="7"/>
    </w:p>
    <w:p w14:paraId="5B61F4B0" w14:textId="6268E4F8" w:rsidR="002C504F" w:rsidRDefault="002C504F" w:rsidP="006651EF">
      <w:pPr>
        <w:ind w:left="0"/>
        <w:rPr>
          <w:rFonts w:ascii="Arial" w:hAnsi="Arial" w:cs="Arial"/>
          <w:sz w:val="24"/>
        </w:rPr>
      </w:pPr>
    </w:p>
    <w:p w14:paraId="6D24D8FB" w14:textId="76A75229" w:rsidR="007F4841" w:rsidRDefault="007F4841" w:rsidP="006651EF">
      <w:pPr>
        <w:ind w:left="0"/>
        <w:rPr>
          <w:rFonts w:ascii="Arial" w:hAnsi="Arial" w:cs="Arial"/>
          <w:sz w:val="24"/>
        </w:rPr>
      </w:pPr>
    </w:p>
    <w:p w14:paraId="0C07D793" w14:textId="77777777" w:rsidR="002E582F" w:rsidRDefault="002E582F" w:rsidP="006651EF">
      <w:pPr>
        <w:ind w:left="0"/>
        <w:rPr>
          <w:rFonts w:ascii="Arial" w:hAnsi="Arial" w:cs="Arial"/>
          <w:sz w:val="24"/>
        </w:rPr>
      </w:pPr>
    </w:p>
    <w:p w14:paraId="4922A88D" w14:textId="77777777" w:rsidR="002E582F" w:rsidRDefault="002E582F">
      <w:pPr>
        <w:spacing w:before="0" w:after="0"/>
        <w:ind w:left="0"/>
        <w:rPr>
          <w:b/>
          <w:color w:val="333333"/>
          <w:sz w:val="28"/>
        </w:rPr>
      </w:pPr>
      <w:r>
        <w:br w:type="page"/>
      </w:r>
    </w:p>
    <w:p w14:paraId="79D8E660" w14:textId="00D010D7" w:rsidR="002E582F" w:rsidRDefault="002E582F" w:rsidP="002E582F">
      <w:pPr>
        <w:pStyle w:val="berschrift1"/>
      </w:pPr>
      <w:bookmarkStart w:id="8" w:name="_Toc82163351"/>
      <w:r>
        <w:lastRenderedPageBreak/>
        <w:t>Messbericht Thema –</w:t>
      </w:r>
      <w:r>
        <w:t xml:space="preserve"> 2</w:t>
      </w:r>
      <w:bookmarkEnd w:id="8"/>
    </w:p>
    <w:p w14:paraId="110AF44D" w14:textId="77777777" w:rsidR="002E582F" w:rsidRDefault="002E582F" w:rsidP="002E582F">
      <w:pPr>
        <w:pStyle w:val="berschrift2"/>
      </w:pPr>
      <w:bookmarkStart w:id="9" w:name="_Toc82163352"/>
      <w:r>
        <w:t>Kapitel Aufgabenstellung</w:t>
      </w:r>
      <w:bookmarkEnd w:id="9"/>
    </w:p>
    <w:p w14:paraId="6C4AF886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132D229F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4595DDA4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2164B90B" w14:textId="77777777" w:rsidR="002E582F" w:rsidRPr="00F015C8" w:rsidRDefault="002E582F" w:rsidP="002E582F">
      <w:pPr>
        <w:ind w:left="0"/>
        <w:rPr>
          <w:rFonts w:ascii="Arial" w:hAnsi="Arial" w:cs="Arial"/>
          <w:sz w:val="24"/>
        </w:rPr>
      </w:pPr>
    </w:p>
    <w:p w14:paraId="301B9405" w14:textId="77777777" w:rsidR="002E582F" w:rsidRDefault="002E582F" w:rsidP="002E582F">
      <w:pPr>
        <w:pStyle w:val="berschrift2"/>
      </w:pPr>
      <w:bookmarkStart w:id="10" w:name="_Toc82163353"/>
      <w:r>
        <w:t>Kapitel Theorie</w:t>
      </w:r>
      <w:bookmarkEnd w:id="10"/>
    </w:p>
    <w:p w14:paraId="2D0A400F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7D485AC9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5BCFBAF7" w14:textId="77777777" w:rsidR="002E582F" w:rsidRDefault="002E582F" w:rsidP="002E582F">
      <w:pPr>
        <w:pStyle w:val="berschrift2"/>
      </w:pPr>
      <w:bookmarkStart w:id="11" w:name="_Toc82163354"/>
      <w:r>
        <w:t>Kapitel Experimente/Messungen</w:t>
      </w:r>
      <w:bookmarkEnd w:id="11"/>
    </w:p>
    <w:p w14:paraId="4B448FF0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2052CDD8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23AFA146" w14:textId="77777777" w:rsidR="002E582F" w:rsidRDefault="002E582F" w:rsidP="002E582F">
      <w:pPr>
        <w:pStyle w:val="berschrift2"/>
      </w:pPr>
      <w:bookmarkStart w:id="12" w:name="_Toc82163355"/>
      <w:r>
        <w:t>Kapitel Diskussion der Messdaten</w:t>
      </w:r>
      <w:bookmarkEnd w:id="12"/>
    </w:p>
    <w:p w14:paraId="2B7F933E" w14:textId="77777777" w:rsidR="002E582F" w:rsidRDefault="002E582F" w:rsidP="006651EF">
      <w:pPr>
        <w:ind w:left="0"/>
        <w:rPr>
          <w:rFonts w:ascii="Arial" w:hAnsi="Arial" w:cs="Arial"/>
          <w:sz w:val="24"/>
        </w:rPr>
      </w:pPr>
    </w:p>
    <w:p w14:paraId="02532245" w14:textId="424A1556" w:rsidR="007F4841" w:rsidRDefault="007F4841" w:rsidP="006651EF">
      <w:pPr>
        <w:ind w:left="0"/>
        <w:rPr>
          <w:rFonts w:ascii="Arial" w:hAnsi="Arial" w:cs="Arial"/>
          <w:sz w:val="24"/>
        </w:rPr>
      </w:pPr>
    </w:p>
    <w:p w14:paraId="2F216E6B" w14:textId="30A208C3" w:rsidR="002E582F" w:rsidRDefault="002E582F" w:rsidP="006651EF">
      <w:pPr>
        <w:ind w:left="0"/>
        <w:rPr>
          <w:rFonts w:ascii="Arial" w:hAnsi="Arial" w:cs="Arial"/>
          <w:sz w:val="24"/>
        </w:rPr>
      </w:pPr>
    </w:p>
    <w:p w14:paraId="7E880D7B" w14:textId="77777777" w:rsidR="002E582F" w:rsidRDefault="002E582F">
      <w:pPr>
        <w:spacing w:before="0" w:after="0"/>
        <w:ind w:left="0"/>
        <w:rPr>
          <w:b/>
          <w:color w:val="333333"/>
          <w:sz w:val="28"/>
        </w:rPr>
      </w:pPr>
      <w:r>
        <w:br w:type="page"/>
      </w:r>
    </w:p>
    <w:p w14:paraId="473036A5" w14:textId="236BEDA1" w:rsidR="002E582F" w:rsidRDefault="002E582F" w:rsidP="002E582F">
      <w:pPr>
        <w:pStyle w:val="berschrift1"/>
      </w:pPr>
      <w:bookmarkStart w:id="13" w:name="_Toc82163356"/>
      <w:r>
        <w:lastRenderedPageBreak/>
        <w:t>Messbericht Thema –</w:t>
      </w:r>
      <w:r>
        <w:t xml:space="preserve"> 3</w:t>
      </w:r>
      <w:bookmarkEnd w:id="13"/>
    </w:p>
    <w:p w14:paraId="1FAD2199" w14:textId="77777777" w:rsidR="002E582F" w:rsidRDefault="002E582F" w:rsidP="002E582F">
      <w:pPr>
        <w:pStyle w:val="berschrift2"/>
      </w:pPr>
      <w:bookmarkStart w:id="14" w:name="_Toc82163357"/>
      <w:r>
        <w:t>Kapitel Aufgabenstellung</w:t>
      </w:r>
      <w:bookmarkEnd w:id="14"/>
    </w:p>
    <w:p w14:paraId="4FEEB343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135FF286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62E7C8B5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710BB346" w14:textId="77777777" w:rsidR="002E582F" w:rsidRPr="00F015C8" w:rsidRDefault="002E582F" w:rsidP="002E582F">
      <w:pPr>
        <w:ind w:left="0"/>
        <w:rPr>
          <w:rFonts w:ascii="Arial" w:hAnsi="Arial" w:cs="Arial"/>
          <w:sz w:val="24"/>
        </w:rPr>
      </w:pPr>
    </w:p>
    <w:p w14:paraId="68E9775E" w14:textId="77777777" w:rsidR="002E582F" w:rsidRDefault="002E582F" w:rsidP="002E582F">
      <w:pPr>
        <w:pStyle w:val="berschrift2"/>
      </w:pPr>
      <w:bookmarkStart w:id="15" w:name="_Toc82163358"/>
      <w:r>
        <w:t>Kapitel Theorie</w:t>
      </w:r>
      <w:bookmarkEnd w:id="15"/>
    </w:p>
    <w:p w14:paraId="5F954390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7C4DD329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50AAC2A8" w14:textId="77777777" w:rsidR="002E582F" w:rsidRDefault="002E582F" w:rsidP="002E582F">
      <w:pPr>
        <w:pStyle w:val="berschrift2"/>
      </w:pPr>
      <w:bookmarkStart w:id="16" w:name="_Toc82163359"/>
      <w:r>
        <w:t>Kapitel Experimente/Messungen</w:t>
      </w:r>
      <w:bookmarkEnd w:id="16"/>
    </w:p>
    <w:p w14:paraId="41FA7D20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419F0326" w14:textId="77777777" w:rsidR="002E582F" w:rsidRDefault="002E582F" w:rsidP="002E582F">
      <w:pPr>
        <w:ind w:left="0"/>
        <w:rPr>
          <w:rFonts w:ascii="Arial" w:hAnsi="Arial" w:cs="Arial"/>
          <w:sz w:val="24"/>
        </w:rPr>
      </w:pPr>
    </w:p>
    <w:p w14:paraId="0C48B06F" w14:textId="77777777" w:rsidR="002E582F" w:rsidRDefault="002E582F" w:rsidP="002E582F">
      <w:pPr>
        <w:pStyle w:val="berschrift2"/>
      </w:pPr>
      <w:bookmarkStart w:id="17" w:name="_Toc82163360"/>
      <w:r>
        <w:t>Kapitel Diskussion der Messdaten</w:t>
      </w:r>
      <w:bookmarkEnd w:id="17"/>
    </w:p>
    <w:p w14:paraId="5336E420" w14:textId="77777777" w:rsidR="002E582F" w:rsidRDefault="002E582F" w:rsidP="006651EF">
      <w:pPr>
        <w:ind w:left="0"/>
        <w:rPr>
          <w:rFonts w:ascii="Arial" w:hAnsi="Arial" w:cs="Arial"/>
          <w:sz w:val="24"/>
        </w:rPr>
      </w:pPr>
    </w:p>
    <w:p w14:paraId="6546BB4F" w14:textId="77777777" w:rsidR="002E582F" w:rsidRDefault="002E582F" w:rsidP="006651EF">
      <w:pPr>
        <w:ind w:left="0"/>
        <w:rPr>
          <w:rFonts w:ascii="Arial" w:hAnsi="Arial" w:cs="Arial"/>
          <w:sz w:val="24"/>
        </w:rPr>
      </w:pPr>
    </w:p>
    <w:p w14:paraId="37B5954C" w14:textId="318D2428" w:rsidR="006651EF" w:rsidRDefault="006651EF">
      <w:pPr>
        <w:spacing w:before="0"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644A9DB" w14:textId="1B07CAA8" w:rsidR="00645221" w:rsidRDefault="004620BA" w:rsidP="004620BA">
      <w:pPr>
        <w:pStyle w:val="berschrift1"/>
        <w:numPr>
          <w:ilvl w:val="0"/>
          <w:numId w:val="0"/>
        </w:numPr>
        <w:ind w:left="567" w:hanging="567"/>
      </w:pPr>
      <w:bookmarkStart w:id="18" w:name="_Toc82163361"/>
      <w:r>
        <w:lastRenderedPageBreak/>
        <w:t>Persönliches Fazit</w:t>
      </w:r>
      <w:bookmarkEnd w:id="18"/>
    </w:p>
    <w:p w14:paraId="0E8E0BED" w14:textId="2A5B53BB" w:rsidR="004620BA" w:rsidRDefault="004620BA">
      <w:pPr>
        <w:spacing w:before="0" w:after="0"/>
        <w:ind w:left="0"/>
        <w:rPr>
          <w:rFonts w:ascii="Arial" w:hAnsi="Arial" w:cs="Arial"/>
          <w:sz w:val="24"/>
        </w:rPr>
      </w:pPr>
    </w:p>
    <w:p w14:paraId="0CA7E3EF" w14:textId="01B5DCBE" w:rsidR="004620BA" w:rsidRDefault="004620BA">
      <w:pPr>
        <w:spacing w:before="0" w:after="0"/>
        <w:ind w:left="0"/>
        <w:rPr>
          <w:rFonts w:ascii="Arial" w:hAnsi="Arial" w:cs="Arial"/>
          <w:sz w:val="24"/>
        </w:rPr>
      </w:pPr>
    </w:p>
    <w:p w14:paraId="38E20A90" w14:textId="77777777" w:rsidR="004620BA" w:rsidRDefault="004620BA">
      <w:pPr>
        <w:spacing w:before="0" w:after="0"/>
        <w:ind w:left="0"/>
        <w:rPr>
          <w:rFonts w:ascii="Arial" w:hAnsi="Arial" w:cs="Arial"/>
          <w:sz w:val="24"/>
        </w:rPr>
      </w:pPr>
    </w:p>
    <w:p w14:paraId="3ACA9F8F" w14:textId="0CDD1B26" w:rsidR="00645221" w:rsidRDefault="00645221">
      <w:pPr>
        <w:spacing w:before="0"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410589C" w14:textId="77777777" w:rsidR="006651EF" w:rsidRDefault="006651EF">
      <w:pPr>
        <w:spacing w:before="0" w:after="0"/>
        <w:ind w:left="0"/>
        <w:rPr>
          <w:rFonts w:ascii="Arial" w:hAnsi="Arial" w:cs="Arial"/>
          <w:sz w:val="24"/>
        </w:rPr>
      </w:pPr>
    </w:p>
    <w:bookmarkStart w:id="19" w:name="_Toc82163362" w:displacedByCustomXml="next"/>
    <w:sdt>
      <w:sdtPr>
        <w:rPr>
          <w:b w:val="0"/>
          <w:color w:val="auto"/>
          <w:sz w:val="18"/>
          <w:lang w:val="de-DE"/>
        </w:rPr>
        <w:id w:val="-1218890053"/>
        <w:docPartObj>
          <w:docPartGallery w:val="Bibliographies"/>
          <w:docPartUnique/>
        </w:docPartObj>
      </w:sdtPr>
      <w:sdtEndPr>
        <w:rPr>
          <w:lang w:val="de-CH"/>
        </w:rPr>
      </w:sdtEndPr>
      <w:sdtContent>
        <w:p w14:paraId="08C2F548" w14:textId="0C9F708A" w:rsidR="006651EF" w:rsidRDefault="006651EF" w:rsidP="006651EF">
          <w:pPr>
            <w:pStyle w:val="berschrift1"/>
            <w:numPr>
              <w:ilvl w:val="0"/>
              <w:numId w:val="0"/>
            </w:numPr>
            <w:ind w:left="567" w:hanging="567"/>
          </w:pPr>
          <w:r>
            <w:rPr>
              <w:lang w:val="de-DE"/>
            </w:rPr>
            <w:t>Literaturverzeichnis</w:t>
          </w:r>
          <w:bookmarkEnd w:id="19"/>
        </w:p>
        <w:sdt>
          <w:sdtPr>
            <w:id w:val="111145805"/>
            <w:bibliography/>
          </w:sdtPr>
          <w:sdtEndPr/>
          <w:sdtContent>
            <w:p w14:paraId="3A487125" w14:textId="4263E044" w:rsidR="006651EF" w:rsidRDefault="006651EF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de-DE"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1B38EF4" w14:textId="488DF2BF" w:rsidR="006651EF" w:rsidRDefault="006651EF" w:rsidP="006651EF">
      <w:pPr>
        <w:ind w:left="0"/>
        <w:rPr>
          <w:rFonts w:ascii="Arial" w:hAnsi="Arial" w:cs="Arial"/>
          <w:sz w:val="24"/>
        </w:rPr>
      </w:pPr>
    </w:p>
    <w:p w14:paraId="08A677C3" w14:textId="1A3F89A0" w:rsidR="006651EF" w:rsidRDefault="006651EF" w:rsidP="006651EF">
      <w:pPr>
        <w:ind w:left="0"/>
        <w:rPr>
          <w:rFonts w:ascii="Arial" w:hAnsi="Arial" w:cs="Arial"/>
          <w:sz w:val="24"/>
        </w:rPr>
      </w:pPr>
    </w:p>
    <w:p w14:paraId="128F8D47" w14:textId="40910E2A" w:rsidR="006651EF" w:rsidRDefault="006651EF">
      <w:pPr>
        <w:spacing w:before="0" w:after="0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7D944B1" w14:textId="2A82B448" w:rsidR="006651EF" w:rsidRDefault="006651EF" w:rsidP="006651EF">
      <w:pPr>
        <w:pStyle w:val="berschrift1"/>
        <w:numPr>
          <w:ilvl w:val="0"/>
          <w:numId w:val="0"/>
        </w:numPr>
        <w:ind w:left="567" w:hanging="567"/>
      </w:pPr>
      <w:bookmarkStart w:id="20" w:name="_Toc82163363"/>
      <w:r>
        <w:lastRenderedPageBreak/>
        <w:t>Anhang</w:t>
      </w:r>
      <w:bookmarkEnd w:id="20"/>
    </w:p>
    <w:p w14:paraId="734B091E" w14:textId="02C46358" w:rsidR="006651EF" w:rsidRDefault="006651EF" w:rsidP="006651EF">
      <w:pPr>
        <w:ind w:left="0"/>
        <w:rPr>
          <w:rFonts w:ascii="Arial" w:hAnsi="Arial" w:cs="Arial"/>
          <w:sz w:val="24"/>
        </w:rPr>
      </w:pPr>
    </w:p>
    <w:p w14:paraId="4323E72F" w14:textId="12A94060" w:rsidR="006651EF" w:rsidRDefault="006651EF" w:rsidP="006651EF">
      <w:pPr>
        <w:ind w:left="0"/>
        <w:rPr>
          <w:rFonts w:ascii="Arial" w:hAnsi="Arial" w:cs="Arial"/>
          <w:sz w:val="24"/>
        </w:rPr>
      </w:pPr>
    </w:p>
    <w:p w14:paraId="021762B8" w14:textId="77777777" w:rsidR="006651EF" w:rsidRPr="006651EF" w:rsidRDefault="006651EF" w:rsidP="006651EF">
      <w:pPr>
        <w:ind w:left="0"/>
        <w:rPr>
          <w:rFonts w:ascii="Arial" w:hAnsi="Arial" w:cs="Arial"/>
          <w:sz w:val="24"/>
        </w:rPr>
      </w:pPr>
    </w:p>
    <w:sectPr w:rsidR="006651EF" w:rsidRPr="006651EF" w:rsidSect="00AF1624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1134" w:right="851" w:bottom="1134" w:left="1134" w:header="1134" w:footer="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F2E78" w14:textId="77777777" w:rsidR="00D176A0" w:rsidRDefault="00D176A0">
      <w:pPr>
        <w:spacing w:before="0" w:after="0"/>
      </w:pPr>
      <w:r>
        <w:separator/>
      </w:r>
    </w:p>
  </w:endnote>
  <w:endnote w:type="continuationSeparator" w:id="0">
    <w:p w14:paraId="4085DE8C" w14:textId="77777777" w:rsidR="00D176A0" w:rsidRDefault="00D176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Bitstream Vera Sans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857BF" w14:textId="5ED707C7" w:rsidR="007A0D71" w:rsidRPr="00BF1FA2" w:rsidRDefault="00BB0EFD" w:rsidP="00942DF7">
    <w:pPr>
      <w:pStyle w:val="Fuzeile"/>
      <w:tabs>
        <w:tab w:val="clear" w:pos="4536"/>
        <w:tab w:val="clear" w:pos="9072"/>
        <w:tab w:val="right" w:pos="9923"/>
        <w:tab w:val="right" w:pos="15168"/>
      </w:tabs>
      <w:spacing w:after="720"/>
      <w:ind w:left="0"/>
      <w:rPr>
        <w:color w:val="808080"/>
      </w:rPr>
    </w:pPr>
    <w:r>
      <w:rPr>
        <w:color w:val="808080"/>
      </w:rPr>
      <w:t>Bericht</w:t>
    </w:r>
    <w:r w:rsidR="00756D6E">
      <w:rPr>
        <w:color w:val="808080"/>
      </w:rPr>
      <w:t>titel</w:t>
    </w:r>
    <w:r w:rsidR="00AF1624">
      <w:rPr>
        <w:color w:val="808080"/>
      </w:rPr>
      <w:t xml:space="preserve"> / Fach</w:t>
    </w:r>
    <w:r w:rsidR="00756D6E">
      <w:rPr>
        <w:color w:val="808080"/>
      </w:rPr>
      <w:br/>
      <w:t>Version:</w:t>
    </w:r>
    <w:r w:rsidR="00756D6E">
      <w:rPr>
        <w:color w:val="808080"/>
      </w:rPr>
      <w:br/>
    </w:r>
    <w:r w:rsidR="00AF1624">
      <w:rPr>
        <w:color w:val="808080"/>
      </w:rPr>
      <w:t>Autor</w:t>
    </w:r>
    <w:r w:rsidR="00756D6E">
      <w:rPr>
        <w:color w:val="808080"/>
      </w:rPr>
      <w:t>:</w:t>
    </w:r>
    <w:r w:rsidR="007A0D71">
      <w:rPr>
        <w:color w:val="808080"/>
      </w:rPr>
      <w:tab/>
    </w:r>
    <w:r w:rsidR="007A0D71" w:rsidRPr="00BF1FA2">
      <w:rPr>
        <w:color w:val="808080"/>
      </w:rPr>
      <w:t xml:space="preserve">Seite </w:t>
    </w:r>
    <w:r w:rsidR="007A0D71" w:rsidRPr="00BF1FA2">
      <w:rPr>
        <w:color w:val="808080"/>
      </w:rPr>
      <w:fldChar w:fldCharType="begin"/>
    </w:r>
    <w:r w:rsidR="007A0D71" w:rsidRPr="00BF1FA2">
      <w:rPr>
        <w:color w:val="808080"/>
      </w:rPr>
      <w:instrText xml:space="preserve"> PAGE  \* Arabic  \* MERGEFORMAT </w:instrText>
    </w:r>
    <w:r w:rsidR="007A0D71" w:rsidRPr="00BF1FA2">
      <w:rPr>
        <w:color w:val="808080"/>
      </w:rPr>
      <w:fldChar w:fldCharType="separate"/>
    </w:r>
    <w:r w:rsidR="002E582F">
      <w:rPr>
        <w:noProof/>
        <w:color w:val="808080"/>
      </w:rPr>
      <w:t>10</w:t>
    </w:r>
    <w:r w:rsidR="007A0D71" w:rsidRPr="00BF1FA2">
      <w:rPr>
        <w:color w:val="80808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61D779" w14:textId="77777777" w:rsidR="007A0D71" w:rsidRDefault="007A0D71" w:rsidP="002E15FC">
    <w:pPr>
      <w:pStyle w:val="Fuzeile"/>
      <w:ind w:left="-993"/>
    </w:pPr>
    <w:r>
      <w:rPr>
        <w:noProof/>
        <w:lang w:eastAsia="de-CH"/>
      </w:rPr>
      <w:drawing>
        <wp:inline distT="0" distB="0" distL="0" distR="0" wp14:anchorId="2BE0FECA" wp14:editId="719B4586">
          <wp:extent cx="3825240" cy="3723640"/>
          <wp:effectExtent l="0" t="0" r="0" b="0"/>
          <wp:docPr id="4" name="Bild 4" descr="Technikerschule_HF_RGB_p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Technikerschule_HF_RGB_p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1" r="90515" b="12424"/>
                  <a:stretch>
                    <a:fillRect/>
                  </a:stretch>
                </pic:blipFill>
                <pic:spPr bwMode="auto">
                  <a:xfrm>
                    <a:off x="0" y="0"/>
                    <a:ext cx="3825240" cy="3723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909D3" w14:textId="77777777" w:rsidR="00D176A0" w:rsidRDefault="00D176A0">
      <w:pPr>
        <w:spacing w:before="0" w:after="0"/>
      </w:pPr>
      <w:r>
        <w:separator/>
      </w:r>
    </w:p>
  </w:footnote>
  <w:footnote w:type="continuationSeparator" w:id="0">
    <w:p w14:paraId="18FED29F" w14:textId="77777777" w:rsidR="00D176A0" w:rsidRDefault="00D176A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2CB0E" w14:textId="77777777" w:rsidR="007A0D71" w:rsidRDefault="007A0D71" w:rsidP="00DC66C6">
    <w:pPr>
      <w:pStyle w:val="Kopfzeile"/>
      <w:tabs>
        <w:tab w:val="clear" w:pos="4536"/>
        <w:tab w:val="clear" w:pos="9072"/>
        <w:tab w:val="right" w:pos="9923"/>
      </w:tabs>
      <w:spacing w:after="0"/>
    </w:pPr>
    <w:r>
      <w:tab/>
    </w:r>
    <w:r>
      <w:rPr>
        <w:noProof/>
        <w:lang w:eastAsia="de-CH"/>
      </w:rPr>
      <w:drawing>
        <wp:inline distT="0" distB="0" distL="0" distR="0" wp14:anchorId="6323EB52" wp14:editId="7407967B">
          <wp:extent cx="1655233" cy="345493"/>
          <wp:effectExtent l="0" t="0" r="2540" b="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uventus_TechnikerschuleHF_RGB_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687" cy="345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D216BB9" w14:textId="77777777" w:rsidR="007A0D71" w:rsidRPr="00EC0B06" w:rsidRDefault="007A0D71" w:rsidP="00DC66C6">
    <w:pPr>
      <w:pStyle w:val="Kopfzeile"/>
      <w:tabs>
        <w:tab w:val="clear" w:pos="4536"/>
        <w:tab w:val="clear" w:pos="9072"/>
        <w:tab w:val="right" w:pos="9923"/>
      </w:tabs>
      <w:spacing w:after="120"/>
    </w:pPr>
    <w:r>
      <w:tab/>
      <w:t>www.technikerschule.ch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39945" w14:textId="77777777" w:rsidR="007A0D71" w:rsidRDefault="007A0D71" w:rsidP="002E15FC">
    <w:pPr>
      <w:pStyle w:val="Kopfzeile"/>
      <w:tabs>
        <w:tab w:val="clear" w:pos="4536"/>
        <w:tab w:val="clear" w:pos="9072"/>
        <w:tab w:val="right" w:pos="9923"/>
      </w:tabs>
      <w:spacing w:after="0"/>
    </w:pPr>
    <w:r>
      <w:tab/>
    </w:r>
    <w:r>
      <w:rPr>
        <w:noProof/>
        <w:lang w:eastAsia="de-CH"/>
      </w:rPr>
      <w:drawing>
        <wp:inline distT="0" distB="0" distL="0" distR="0" wp14:anchorId="764CC5E7" wp14:editId="07777777">
          <wp:extent cx="1655233" cy="345493"/>
          <wp:effectExtent l="0" t="0" r="254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Juventus_TechnikerschuleHF_RGB_p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4687" cy="3453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99D2B51" w14:textId="77777777" w:rsidR="007A0D71" w:rsidRDefault="007A0D71" w:rsidP="002E15FC">
    <w:pPr>
      <w:pStyle w:val="Kopfzeile"/>
      <w:tabs>
        <w:tab w:val="clear" w:pos="4536"/>
        <w:tab w:val="clear" w:pos="9072"/>
        <w:tab w:val="right" w:pos="9923"/>
      </w:tabs>
      <w:spacing w:after="120"/>
    </w:pPr>
    <w:r>
      <w:tab/>
      <w:t>www.technikerschule.ch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1226C"/>
    <w:multiLevelType w:val="multilevel"/>
    <w:tmpl w:val="DE5E4E82"/>
    <w:lvl w:ilvl="0">
      <w:start w:val="1"/>
      <w:numFmt w:val="bullet"/>
      <w:lvlText w:val="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1D44770"/>
    <w:multiLevelType w:val="hybridMultilevel"/>
    <w:tmpl w:val="8ECCD030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06E26"/>
    <w:multiLevelType w:val="hybridMultilevel"/>
    <w:tmpl w:val="28A0DED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749E51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44A09"/>
    <w:multiLevelType w:val="hybridMultilevel"/>
    <w:tmpl w:val="EF0680BE"/>
    <w:lvl w:ilvl="0" w:tplc="A168B79E">
      <w:start w:val="1"/>
      <w:numFmt w:val="bullet"/>
      <w:lvlText w:val="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4942BE"/>
    <w:multiLevelType w:val="multilevel"/>
    <w:tmpl w:val="923808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573149"/>
    <w:multiLevelType w:val="hybridMultilevel"/>
    <w:tmpl w:val="D6669366"/>
    <w:lvl w:ilvl="0" w:tplc="B21447B8">
      <w:start w:val="1"/>
      <w:numFmt w:val="bullet"/>
      <w:lvlText w:val=""/>
      <w:lvlJc w:val="left"/>
      <w:pPr>
        <w:tabs>
          <w:tab w:val="num" w:pos="851"/>
        </w:tabs>
        <w:ind w:left="851" w:hanging="425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87B7569"/>
    <w:multiLevelType w:val="hybridMultilevel"/>
    <w:tmpl w:val="3E662C08"/>
    <w:lvl w:ilvl="0" w:tplc="741490AE">
      <w:start w:val="1"/>
      <w:numFmt w:val="decimal"/>
      <w:lvlText w:val="%1."/>
      <w:lvlJc w:val="left"/>
      <w:pPr>
        <w:ind w:left="1531" w:hanging="567"/>
      </w:pPr>
      <w:rPr>
        <w:rFonts w:ascii="Tahoma" w:eastAsia="Tahoma" w:hAnsi="Tahoma" w:cs="Tahoma" w:hint="default"/>
        <w:spacing w:val="-3"/>
        <w:w w:val="99"/>
        <w:sz w:val="18"/>
        <w:szCs w:val="18"/>
      </w:rPr>
    </w:lvl>
    <w:lvl w:ilvl="1" w:tplc="101C69A4">
      <w:numFmt w:val="bullet"/>
      <w:lvlText w:val="•"/>
      <w:lvlJc w:val="left"/>
      <w:pPr>
        <w:ind w:left="2412" w:hanging="567"/>
      </w:pPr>
      <w:rPr>
        <w:rFonts w:hint="default"/>
      </w:rPr>
    </w:lvl>
    <w:lvl w:ilvl="2" w:tplc="5980117A">
      <w:numFmt w:val="bullet"/>
      <w:lvlText w:val="•"/>
      <w:lvlJc w:val="left"/>
      <w:pPr>
        <w:ind w:left="3285" w:hanging="567"/>
      </w:pPr>
      <w:rPr>
        <w:rFonts w:hint="default"/>
      </w:rPr>
    </w:lvl>
    <w:lvl w:ilvl="3" w:tplc="BCD6050E">
      <w:numFmt w:val="bullet"/>
      <w:lvlText w:val="•"/>
      <w:lvlJc w:val="left"/>
      <w:pPr>
        <w:ind w:left="4157" w:hanging="567"/>
      </w:pPr>
      <w:rPr>
        <w:rFonts w:hint="default"/>
      </w:rPr>
    </w:lvl>
    <w:lvl w:ilvl="4" w:tplc="55B21154">
      <w:numFmt w:val="bullet"/>
      <w:lvlText w:val="•"/>
      <w:lvlJc w:val="left"/>
      <w:pPr>
        <w:ind w:left="5030" w:hanging="567"/>
      </w:pPr>
      <w:rPr>
        <w:rFonts w:hint="default"/>
      </w:rPr>
    </w:lvl>
    <w:lvl w:ilvl="5" w:tplc="053645E0">
      <w:numFmt w:val="bullet"/>
      <w:lvlText w:val="•"/>
      <w:lvlJc w:val="left"/>
      <w:pPr>
        <w:ind w:left="5903" w:hanging="567"/>
      </w:pPr>
      <w:rPr>
        <w:rFonts w:hint="default"/>
      </w:rPr>
    </w:lvl>
    <w:lvl w:ilvl="6" w:tplc="F3B2BE5A">
      <w:numFmt w:val="bullet"/>
      <w:lvlText w:val="•"/>
      <w:lvlJc w:val="left"/>
      <w:pPr>
        <w:ind w:left="6775" w:hanging="567"/>
      </w:pPr>
      <w:rPr>
        <w:rFonts w:hint="default"/>
      </w:rPr>
    </w:lvl>
    <w:lvl w:ilvl="7" w:tplc="3E78FCD2">
      <w:numFmt w:val="bullet"/>
      <w:lvlText w:val="•"/>
      <w:lvlJc w:val="left"/>
      <w:pPr>
        <w:ind w:left="7648" w:hanging="567"/>
      </w:pPr>
      <w:rPr>
        <w:rFonts w:hint="default"/>
      </w:rPr>
    </w:lvl>
    <w:lvl w:ilvl="8" w:tplc="C2C8FA4E">
      <w:numFmt w:val="bullet"/>
      <w:lvlText w:val="•"/>
      <w:lvlJc w:val="left"/>
      <w:pPr>
        <w:ind w:left="8521" w:hanging="567"/>
      </w:pPr>
      <w:rPr>
        <w:rFonts w:hint="default"/>
      </w:rPr>
    </w:lvl>
  </w:abstractNum>
  <w:abstractNum w:abstractNumId="7" w15:restartNumberingAfterBreak="0">
    <w:nsid w:val="08F70E7D"/>
    <w:multiLevelType w:val="multilevel"/>
    <w:tmpl w:val="C3809B0C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5161F7"/>
    <w:multiLevelType w:val="hybridMultilevel"/>
    <w:tmpl w:val="0EAEAF30"/>
    <w:lvl w:ilvl="0" w:tplc="4AD4FB64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60B93"/>
    <w:multiLevelType w:val="hybridMultilevel"/>
    <w:tmpl w:val="5C929F76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13667"/>
    <w:multiLevelType w:val="hybridMultilevel"/>
    <w:tmpl w:val="93A82974"/>
    <w:lvl w:ilvl="0" w:tplc="979830A2">
      <w:start w:val="2"/>
      <w:numFmt w:val="decimal"/>
      <w:lvlText w:val="%1."/>
      <w:lvlJc w:val="left"/>
      <w:pPr>
        <w:ind w:left="388" w:hanging="284"/>
      </w:pPr>
      <w:rPr>
        <w:rFonts w:ascii="Tahoma" w:eastAsia="Tahoma" w:hAnsi="Tahoma" w:cs="Tahoma" w:hint="default"/>
        <w:b/>
        <w:bCs/>
        <w:spacing w:val="-3"/>
        <w:w w:val="99"/>
        <w:sz w:val="18"/>
        <w:szCs w:val="18"/>
      </w:rPr>
    </w:lvl>
    <w:lvl w:ilvl="1" w:tplc="10EEF5CA">
      <w:numFmt w:val="bullet"/>
      <w:lvlText w:val=""/>
      <w:lvlJc w:val="left"/>
      <w:pPr>
        <w:ind w:left="674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DA3CAF7E">
      <w:numFmt w:val="bullet"/>
      <w:lvlText w:val="•"/>
      <w:lvlJc w:val="left"/>
      <w:pPr>
        <w:ind w:left="1249" w:hanging="284"/>
      </w:pPr>
      <w:rPr>
        <w:rFonts w:hint="default"/>
      </w:rPr>
    </w:lvl>
    <w:lvl w:ilvl="3" w:tplc="02420F44">
      <w:numFmt w:val="bullet"/>
      <w:lvlText w:val="•"/>
      <w:lvlJc w:val="left"/>
      <w:pPr>
        <w:ind w:left="1818" w:hanging="284"/>
      </w:pPr>
      <w:rPr>
        <w:rFonts w:hint="default"/>
      </w:rPr>
    </w:lvl>
    <w:lvl w:ilvl="4" w:tplc="01FC8BD8">
      <w:numFmt w:val="bullet"/>
      <w:lvlText w:val="•"/>
      <w:lvlJc w:val="left"/>
      <w:pPr>
        <w:ind w:left="2387" w:hanging="284"/>
      </w:pPr>
      <w:rPr>
        <w:rFonts w:hint="default"/>
      </w:rPr>
    </w:lvl>
    <w:lvl w:ilvl="5" w:tplc="59EE7BCA">
      <w:numFmt w:val="bullet"/>
      <w:lvlText w:val="•"/>
      <w:lvlJc w:val="left"/>
      <w:pPr>
        <w:ind w:left="2956" w:hanging="284"/>
      </w:pPr>
      <w:rPr>
        <w:rFonts w:hint="default"/>
      </w:rPr>
    </w:lvl>
    <w:lvl w:ilvl="6" w:tplc="69E61CA4">
      <w:numFmt w:val="bullet"/>
      <w:lvlText w:val="•"/>
      <w:lvlJc w:val="left"/>
      <w:pPr>
        <w:ind w:left="3526" w:hanging="284"/>
      </w:pPr>
      <w:rPr>
        <w:rFonts w:hint="default"/>
      </w:rPr>
    </w:lvl>
    <w:lvl w:ilvl="7" w:tplc="15DE2C1A">
      <w:numFmt w:val="bullet"/>
      <w:lvlText w:val="•"/>
      <w:lvlJc w:val="left"/>
      <w:pPr>
        <w:ind w:left="4095" w:hanging="284"/>
      </w:pPr>
      <w:rPr>
        <w:rFonts w:hint="default"/>
      </w:rPr>
    </w:lvl>
    <w:lvl w:ilvl="8" w:tplc="2C344144">
      <w:numFmt w:val="bullet"/>
      <w:lvlText w:val="•"/>
      <w:lvlJc w:val="left"/>
      <w:pPr>
        <w:ind w:left="4664" w:hanging="284"/>
      </w:pPr>
      <w:rPr>
        <w:rFonts w:hint="default"/>
      </w:rPr>
    </w:lvl>
  </w:abstractNum>
  <w:abstractNum w:abstractNumId="11" w15:restartNumberingAfterBreak="0">
    <w:nsid w:val="1207417C"/>
    <w:multiLevelType w:val="hybridMultilevel"/>
    <w:tmpl w:val="C9508158"/>
    <w:lvl w:ilvl="0" w:tplc="8556C83C">
      <w:start w:val="1"/>
      <w:numFmt w:val="decimal"/>
      <w:lvlText w:val="%1."/>
      <w:lvlJc w:val="left"/>
      <w:pPr>
        <w:ind w:left="388" w:hanging="284"/>
      </w:pPr>
      <w:rPr>
        <w:rFonts w:ascii="Tahoma" w:eastAsia="Tahoma" w:hAnsi="Tahoma" w:cs="Tahoma" w:hint="default"/>
        <w:b/>
        <w:bCs/>
        <w:spacing w:val="-3"/>
        <w:w w:val="99"/>
        <w:sz w:val="18"/>
        <w:szCs w:val="18"/>
      </w:rPr>
    </w:lvl>
    <w:lvl w:ilvl="1" w:tplc="60E0E96C">
      <w:numFmt w:val="bullet"/>
      <w:lvlText w:val=""/>
      <w:lvlJc w:val="left"/>
      <w:pPr>
        <w:ind w:left="674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9756592E">
      <w:numFmt w:val="bullet"/>
      <w:lvlText w:val="•"/>
      <w:lvlJc w:val="left"/>
      <w:pPr>
        <w:ind w:left="1249" w:hanging="284"/>
      </w:pPr>
      <w:rPr>
        <w:rFonts w:hint="default"/>
      </w:rPr>
    </w:lvl>
    <w:lvl w:ilvl="3" w:tplc="CC5EE3B2">
      <w:numFmt w:val="bullet"/>
      <w:lvlText w:val="•"/>
      <w:lvlJc w:val="left"/>
      <w:pPr>
        <w:ind w:left="1818" w:hanging="284"/>
      </w:pPr>
      <w:rPr>
        <w:rFonts w:hint="default"/>
      </w:rPr>
    </w:lvl>
    <w:lvl w:ilvl="4" w:tplc="ADB6CA02">
      <w:numFmt w:val="bullet"/>
      <w:lvlText w:val="•"/>
      <w:lvlJc w:val="left"/>
      <w:pPr>
        <w:ind w:left="2387" w:hanging="284"/>
      </w:pPr>
      <w:rPr>
        <w:rFonts w:hint="default"/>
      </w:rPr>
    </w:lvl>
    <w:lvl w:ilvl="5" w:tplc="34AE7350">
      <w:numFmt w:val="bullet"/>
      <w:lvlText w:val="•"/>
      <w:lvlJc w:val="left"/>
      <w:pPr>
        <w:ind w:left="2956" w:hanging="284"/>
      </w:pPr>
      <w:rPr>
        <w:rFonts w:hint="default"/>
      </w:rPr>
    </w:lvl>
    <w:lvl w:ilvl="6" w:tplc="5B3470CA">
      <w:numFmt w:val="bullet"/>
      <w:lvlText w:val="•"/>
      <w:lvlJc w:val="left"/>
      <w:pPr>
        <w:ind w:left="3526" w:hanging="284"/>
      </w:pPr>
      <w:rPr>
        <w:rFonts w:hint="default"/>
      </w:rPr>
    </w:lvl>
    <w:lvl w:ilvl="7" w:tplc="89447278">
      <w:numFmt w:val="bullet"/>
      <w:lvlText w:val="•"/>
      <w:lvlJc w:val="left"/>
      <w:pPr>
        <w:ind w:left="4095" w:hanging="284"/>
      </w:pPr>
      <w:rPr>
        <w:rFonts w:hint="default"/>
      </w:rPr>
    </w:lvl>
    <w:lvl w:ilvl="8" w:tplc="FF728746">
      <w:numFmt w:val="bullet"/>
      <w:lvlText w:val="•"/>
      <w:lvlJc w:val="left"/>
      <w:pPr>
        <w:ind w:left="4664" w:hanging="284"/>
      </w:pPr>
      <w:rPr>
        <w:rFonts w:hint="default"/>
      </w:rPr>
    </w:lvl>
  </w:abstractNum>
  <w:abstractNum w:abstractNumId="12" w15:restartNumberingAfterBreak="0">
    <w:nsid w:val="1298772A"/>
    <w:multiLevelType w:val="multilevel"/>
    <w:tmpl w:val="D89A390E"/>
    <w:lvl w:ilvl="0">
      <w:start w:val="1"/>
      <w:numFmt w:val="decimal"/>
      <w:pStyle w:val="berschrift1"/>
      <w:lvlText w:val="%1"/>
      <w:lvlJc w:val="left"/>
      <w:pPr>
        <w:tabs>
          <w:tab w:val="num" w:pos="567"/>
        </w:tabs>
        <w:ind w:left="567" w:hanging="567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4679"/>
        </w:tabs>
        <w:ind w:left="4679" w:hanging="851"/>
      </w:pPr>
      <w:rPr>
        <w:rFonts w:ascii="Tahoma" w:hAnsi="Tahoma" w:hint="default"/>
        <w:b/>
        <w:i w:val="0"/>
        <w:caps w:val="0"/>
        <w:strike w:val="0"/>
        <w:dstrike w:val="0"/>
        <w:vanish w:val="0"/>
        <w:color w:val="333333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440"/>
        </w:tabs>
        <w:ind w:left="992" w:hanging="992"/>
      </w:pPr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19AF02E1"/>
    <w:multiLevelType w:val="hybridMultilevel"/>
    <w:tmpl w:val="31C4AFB4"/>
    <w:lvl w:ilvl="0" w:tplc="27647068">
      <w:start w:val="1"/>
      <w:numFmt w:val="decimal"/>
      <w:lvlText w:val="%1"/>
      <w:lvlJc w:val="left"/>
      <w:pPr>
        <w:ind w:left="679" w:hanging="567"/>
      </w:pPr>
      <w:rPr>
        <w:rFonts w:ascii="Tahoma" w:eastAsia="Tahoma" w:hAnsi="Tahoma" w:cs="Tahoma" w:hint="default"/>
        <w:b/>
        <w:bCs/>
        <w:color w:val="303030"/>
        <w:w w:val="100"/>
        <w:sz w:val="28"/>
        <w:szCs w:val="28"/>
      </w:rPr>
    </w:lvl>
    <w:lvl w:ilvl="1" w:tplc="9EE43A96">
      <w:numFmt w:val="bullet"/>
      <w:lvlText w:val=""/>
      <w:lvlJc w:val="left"/>
      <w:pPr>
        <w:ind w:left="1106" w:hanging="286"/>
      </w:pPr>
      <w:rPr>
        <w:rFonts w:ascii="Wingdings" w:eastAsia="Wingdings" w:hAnsi="Wingdings" w:cs="Wingdings" w:hint="default"/>
        <w:w w:val="99"/>
        <w:sz w:val="20"/>
        <w:szCs w:val="20"/>
      </w:rPr>
    </w:lvl>
    <w:lvl w:ilvl="2" w:tplc="1524889A">
      <w:numFmt w:val="bullet"/>
      <w:lvlText w:val="•"/>
      <w:lvlJc w:val="left"/>
      <w:pPr>
        <w:ind w:left="2118" w:hanging="286"/>
      </w:pPr>
      <w:rPr>
        <w:rFonts w:hint="default"/>
      </w:rPr>
    </w:lvl>
    <w:lvl w:ilvl="3" w:tplc="00D8D054">
      <w:numFmt w:val="bullet"/>
      <w:lvlText w:val="•"/>
      <w:lvlJc w:val="left"/>
      <w:pPr>
        <w:ind w:left="3136" w:hanging="286"/>
      </w:pPr>
      <w:rPr>
        <w:rFonts w:hint="default"/>
      </w:rPr>
    </w:lvl>
    <w:lvl w:ilvl="4" w:tplc="D9A4EE3E">
      <w:numFmt w:val="bullet"/>
      <w:lvlText w:val="•"/>
      <w:lvlJc w:val="left"/>
      <w:pPr>
        <w:ind w:left="4155" w:hanging="286"/>
      </w:pPr>
      <w:rPr>
        <w:rFonts w:hint="default"/>
      </w:rPr>
    </w:lvl>
    <w:lvl w:ilvl="5" w:tplc="57A6F600">
      <w:numFmt w:val="bullet"/>
      <w:lvlText w:val="•"/>
      <w:lvlJc w:val="left"/>
      <w:pPr>
        <w:ind w:left="5173" w:hanging="286"/>
      </w:pPr>
      <w:rPr>
        <w:rFonts w:hint="default"/>
      </w:rPr>
    </w:lvl>
    <w:lvl w:ilvl="6" w:tplc="022000B0">
      <w:numFmt w:val="bullet"/>
      <w:lvlText w:val="•"/>
      <w:lvlJc w:val="left"/>
      <w:pPr>
        <w:ind w:left="6192" w:hanging="286"/>
      </w:pPr>
      <w:rPr>
        <w:rFonts w:hint="default"/>
      </w:rPr>
    </w:lvl>
    <w:lvl w:ilvl="7" w:tplc="BC04606E">
      <w:numFmt w:val="bullet"/>
      <w:lvlText w:val="•"/>
      <w:lvlJc w:val="left"/>
      <w:pPr>
        <w:ind w:left="7210" w:hanging="286"/>
      </w:pPr>
      <w:rPr>
        <w:rFonts w:hint="default"/>
      </w:rPr>
    </w:lvl>
    <w:lvl w:ilvl="8" w:tplc="EBD29006">
      <w:numFmt w:val="bullet"/>
      <w:lvlText w:val="•"/>
      <w:lvlJc w:val="left"/>
      <w:pPr>
        <w:ind w:left="8229" w:hanging="286"/>
      </w:pPr>
      <w:rPr>
        <w:rFonts w:hint="default"/>
      </w:rPr>
    </w:lvl>
  </w:abstractNum>
  <w:abstractNum w:abstractNumId="14" w15:restartNumberingAfterBreak="0">
    <w:nsid w:val="1A921C41"/>
    <w:multiLevelType w:val="multilevel"/>
    <w:tmpl w:val="8962188A"/>
    <w:lvl w:ilvl="0">
      <w:start w:val="8"/>
      <w:numFmt w:val="decimal"/>
      <w:lvlText w:val="%1"/>
      <w:lvlJc w:val="left"/>
      <w:pPr>
        <w:ind w:left="964" w:hanging="85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4" w:hanging="8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64" w:hanging="852"/>
      </w:pPr>
      <w:rPr>
        <w:rFonts w:hint="default"/>
        <w:b/>
        <w:bCs/>
        <w:w w:val="99"/>
      </w:rPr>
    </w:lvl>
    <w:lvl w:ilvl="3">
      <w:numFmt w:val="bullet"/>
      <w:lvlText w:val=""/>
      <w:lvlJc w:val="left"/>
      <w:pPr>
        <w:ind w:left="1389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4">
      <w:numFmt w:val="bullet"/>
      <w:lvlText w:val="•"/>
      <w:lvlJc w:val="left"/>
      <w:pPr>
        <w:ind w:left="3586" w:hanging="284"/>
      </w:pPr>
      <w:rPr>
        <w:rFonts w:hint="default"/>
      </w:rPr>
    </w:lvl>
    <w:lvl w:ilvl="5">
      <w:numFmt w:val="bullet"/>
      <w:lvlText w:val="•"/>
      <w:lvlJc w:val="left"/>
      <w:pPr>
        <w:ind w:left="4679" w:hanging="284"/>
      </w:pPr>
      <w:rPr>
        <w:rFonts w:hint="default"/>
      </w:rPr>
    </w:lvl>
    <w:lvl w:ilvl="6">
      <w:numFmt w:val="bullet"/>
      <w:lvlText w:val="•"/>
      <w:lvlJc w:val="left"/>
      <w:pPr>
        <w:ind w:left="5773" w:hanging="284"/>
      </w:pPr>
      <w:rPr>
        <w:rFonts w:hint="default"/>
      </w:rPr>
    </w:lvl>
    <w:lvl w:ilvl="7">
      <w:numFmt w:val="bullet"/>
      <w:lvlText w:val="•"/>
      <w:lvlJc w:val="left"/>
      <w:pPr>
        <w:ind w:left="6866" w:hanging="284"/>
      </w:pPr>
      <w:rPr>
        <w:rFonts w:hint="default"/>
      </w:rPr>
    </w:lvl>
    <w:lvl w:ilvl="8">
      <w:numFmt w:val="bullet"/>
      <w:lvlText w:val="•"/>
      <w:lvlJc w:val="left"/>
      <w:pPr>
        <w:ind w:left="7959" w:hanging="284"/>
      </w:pPr>
      <w:rPr>
        <w:rFonts w:hint="default"/>
      </w:rPr>
    </w:lvl>
  </w:abstractNum>
  <w:abstractNum w:abstractNumId="15" w15:restartNumberingAfterBreak="0">
    <w:nsid w:val="1FCA43AC"/>
    <w:multiLevelType w:val="hybridMultilevel"/>
    <w:tmpl w:val="C3809B0C"/>
    <w:lvl w:ilvl="0" w:tplc="D9E6F24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985849"/>
    <w:multiLevelType w:val="hybridMultilevel"/>
    <w:tmpl w:val="923808D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2C5487"/>
    <w:multiLevelType w:val="hybridMultilevel"/>
    <w:tmpl w:val="14AECEDA"/>
    <w:lvl w:ilvl="0" w:tplc="85EC0DC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94025E"/>
    <w:multiLevelType w:val="hybridMultilevel"/>
    <w:tmpl w:val="09B26846"/>
    <w:lvl w:ilvl="0" w:tplc="D4A8B57E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0185"/>
    <w:multiLevelType w:val="hybridMultilevel"/>
    <w:tmpl w:val="FE967F4C"/>
    <w:lvl w:ilvl="0" w:tplc="2CD43416">
      <w:numFmt w:val="bullet"/>
      <w:lvlText w:val=""/>
      <w:lvlJc w:val="left"/>
      <w:pPr>
        <w:ind w:left="386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8B1C1FDE">
      <w:numFmt w:val="bullet"/>
      <w:lvlText w:val="•"/>
      <w:lvlJc w:val="left"/>
      <w:pPr>
        <w:ind w:left="566" w:hanging="284"/>
      </w:pPr>
      <w:rPr>
        <w:rFonts w:hint="default"/>
      </w:rPr>
    </w:lvl>
    <w:lvl w:ilvl="2" w:tplc="D6982080">
      <w:numFmt w:val="bullet"/>
      <w:lvlText w:val="•"/>
      <w:lvlJc w:val="left"/>
      <w:pPr>
        <w:ind w:left="753" w:hanging="284"/>
      </w:pPr>
      <w:rPr>
        <w:rFonts w:hint="default"/>
      </w:rPr>
    </w:lvl>
    <w:lvl w:ilvl="3" w:tplc="11C614EC">
      <w:numFmt w:val="bullet"/>
      <w:lvlText w:val="•"/>
      <w:lvlJc w:val="left"/>
      <w:pPr>
        <w:ind w:left="940" w:hanging="284"/>
      </w:pPr>
      <w:rPr>
        <w:rFonts w:hint="default"/>
      </w:rPr>
    </w:lvl>
    <w:lvl w:ilvl="4" w:tplc="FA866DDE">
      <w:numFmt w:val="bullet"/>
      <w:lvlText w:val="•"/>
      <w:lvlJc w:val="left"/>
      <w:pPr>
        <w:ind w:left="1127" w:hanging="284"/>
      </w:pPr>
      <w:rPr>
        <w:rFonts w:hint="default"/>
      </w:rPr>
    </w:lvl>
    <w:lvl w:ilvl="5" w:tplc="69A2EADC">
      <w:numFmt w:val="bullet"/>
      <w:lvlText w:val="•"/>
      <w:lvlJc w:val="left"/>
      <w:pPr>
        <w:ind w:left="1314" w:hanging="284"/>
      </w:pPr>
      <w:rPr>
        <w:rFonts w:hint="default"/>
      </w:rPr>
    </w:lvl>
    <w:lvl w:ilvl="6" w:tplc="AB3EEA9E">
      <w:numFmt w:val="bullet"/>
      <w:lvlText w:val="•"/>
      <w:lvlJc w:val="left"/>
      <w:pPr>
        <w:ind w:left="1501" w:hanging="284"/>
      </w:pPr>
      <w:rPr>
        <w:rFonts w:hint="default"/>
      </w:rPr>
    </w:lvl>
    <w:lvl w:ilvl="7" w:tplc="6DE66A5C">
      <w:numFmt w:val="bullet"/>
      <w:lvlText w:val="•"/>
      <w:lvlJc w:val="left"/>
      <w:pPr>
        <w:ind w:left="1688" w:hanging="284"/>
      </w:pPr>
      <w:rPr>
        <w:rFonts w:hint="default"/>
      </w:rPr>
    </w:lvl>
    <w:lvl w:ilvl="8" w:tplc="D0B8CE84">
      <w:numFmt w:val="bullet"/>
      <w:lvlText w:val="•"/>
      <w:lvlJc w:val="left"/>
      <w:pPr>
        <w:ind w:left="1875" w:hanging="284"/>
      </w:pPr>
      <w:rPr>
        <w:rFonts w:hint="default"/>
      </w:rPr>
    </w:lvl>
  </w:abstractNum>
  <w:abstractNum w:abstractNumId="20" w15:restartNumberingAfterBreak="0">
    <w:nsid w:val="298A602A"/>
    <w:multiLevelType w:val="hybridMultilevel"/>
    <w:tmpl w:val="8DAC717A"/>
    <w:lvl w:ilvl="0" w:tplc="1530595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692AF1"/>
    <w:multiLevelType w:val="hybridMultilevel"/>
    <w:tmpl w:val="353A7308"/>
    <w:lvl w:ilvl="0" w:tplc="7E6C809E">
      <w:numFmt w:val="bullet"/>
      <w:lvlText w:val=""/>
      <w:lvlJc w:val="left"/>
      <w:pPr>
        <w:ind w:left="386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C3BA381A">
      <w:numFmt w:val="bullet"/>
      <w:lvlText w:val="•"/>
      <w:lvlJc w:val="left"/>
      <w:pPr>
        <w:ind w:left="566" w:hanging="284"/>
      </w:pPr>
      <w:rPr>
        <w:rFonts w:hint="default"/>
      </w:rPr>
    </w:lvl>
    <w:lvl w:ilvl="2" w:tplc="BCEEB110">
      <w:numFmt w:val="bullet"/>
      <w:lvlText w:val="•"/>
      <w:lvlJc w:val="left"/>
      <w:pPr>
        <w:ind w:left="753" w:hanging="284"/>
      </w:pPr>
      <w:rPr>
        <w:rFonts w:hint="default"/>
      </w:rPr>
    </w:lvl>
    <w:lvl w:ilvl="3" w:tplc="4784F766">
      <w:numFmt w:val="bullet"/>
      <w:lvlText w:val="•"/>
      <w:lvlJc w:val="left"/>
      <w:pPr>
        <w:ind w:left="940" w:hanging="284"/>
      </w:pPr>
      <w:rPr>
        <w:rFonts w:hint="default"/>
      </w:rPr>
    </w:lvl>
    <w:lvl w:ilvl="4" w:tplc="8FECC672">
      <w:numFmt w:val="bullet"/>
      <w:lvlText w:val="•"/>
      <w:lvlJc w:val="left"/>
      <w:pPr>
        <w:ind w:left="1127" w:hanging="284"/>
      </w:pPr>
      <w:rPr>
        <w:rFonts w:hint="default"/>
      </w:rPr>
    </w:lvl>
    <w:lvl w:ilvl="5" w:tplc="B2BEBF4C">
      <w:numFmt w:val="bullet"/>
      <w:lvlText w:val="•"/>
      <w:lvlJc w:val="left"/>
      <w:pPr>
        <w:ind w:left="1314" w:hanging="284"/>
      </w:pPr>
      <w:rPr>
        <w:rFonts w:hint="default"/>
      </w:rPr>
    </w:lvl>
    <w:lvl w:ilvl="6" w:tplc="5678D1A6">
      <w:numFmt w:val="bullet"/>
      <w:lvlText w:val="•"/>
      <w:lvlJc w:val="left"/>
      <w:pPr>
        <w:ind w:left="1501" w:hanging="284"/>
      </w:pPr>
      <w:rPr>
        <w:rFonts w:hint="default"/>
      </w:rPr>
    </w:lvl>
    <w:lvl w:ilvl="7" w:tplc="68FCFEE6">
      <w:numFmt w:val="bullet"/>
      <w:lvlText w:val="•"/>
      <w:lvlJc w:val="left"/>
      <w:pPr>
        <w:ind w:left="1688" w:hanging="284"/>
      </w:pPr>
      <w:rPr>
        <w:rFonts w:hint="default"/>
      </w:rPr>
    </w:lvl>
    <w:lvl w:ilvl="8" w:tplc="6456BBF4">
      <w:numFmt w:val="bullet"/>
      <w:lvlText w:val="•"/>
      <w:lvlJc w:val="left"/>
      <w:pPr>
        <w:ind w:left="1875" w:hanging="284"/>
      </w:pPr>
      <w:rPr>
        <w:rFonts w:hint="default"/>
      </w:rPr>
    </w:lvl>
  </w:abstractNum>
  <w:abstractNum w:abstractNumId="22" w15:restartNumberingAfterBreak="0">
    <w:nsid w:val="37452141"/>
    <w:multiLevelType w:val="hybridMultilevel"/>
    <w:tmpl w:val="CEAACF62"/>
    <w:lvl w:ilvl="0" w:tplc="227E97AE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D51A2"/>
    <w:multiLevelType w:val="hybridMultilevel"/>
    <w:tmpl w:val="1C9E1D08"/>
    <w:lvl w:ilvl="0" w:tplc="C57CCB70">
      <w:start w:val="1"/>
      <w:numFmt w:val="decimal"/>
      <w:lvlText w:val="%1."/>
      <w:lvlJc w:val="left"/>
      <w:pPr>
        <w:ind w:left="46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83" w:hanging="360"/>
      </w:pPr>
    </w:lvl>
    <w:lvl w:ilvl="2" w:tplc="0807001B" w:tentative="1">
      <w:start w:val="1"/>
      <w:numFmt w:val="lowerRoman"/>
      <w:lvlText w:val="%3."/>
      <w:lvlJc w:val="right"/>
      <w:pPr>
        <w:ind w:left="1903" w:hanging="180"/>
      </w:pPr>
    </w:lvl>
    <w:lvl w:ilvl="3" w:tplc="0807000F" w:tentative="1">
      <w:start w:val="1"/>
      <w:numFmt w:val="decimal"/>
      <w:lvlText w:val="%4."/>
      <w:lvlJc w:val="left"/>
      <w:pPr>
        <w:ind w:left="2623" w:hanging="360"/>
      </w:pPr>
    </w:lvl>
    <w:lvl w:ilvl="4" w:tplc="08070019" w:tentative="1">
      <w:start w:val="1"/>
      <w:numFmt w:val="lowerLetter"/>
      <w:lvlText w:val="%5."/>
      <w:lvlJc w:val="left"/>
      <w:pPr>
        <w:ind w:left="3343" w:hanging="360"/>
      </w:pPr>
    </w:lvl>
    <w:lvl w:ilvl="5" w:tplc="0807001B" w:tentative="1">
      <w:start w:val="1"/>
      <w:numFmt w:val="lowerRoman"/>
      <w:lvlText w:val="%6."/>
      <w:lvlJc w:val="right"/>
      <w:pPr>
        <w:ind w:left="4063" w:hanging="180"/>
      </w:pPr>
    </w:lvl>
    <w:lvl w:ilvl="6" w:tplc="0807000F" w:tentative="1">
      <w:start w:val="1"/>
      <w:numFmt w:val="decimal"/>
      <w:lvlText w:val="%7."/>
      <w:lvlJc w:val="left"/>
      <w:pPr>
        <w:ind w:left="4783" w:hanging="360"/>
      </w:pPr>
    </w:lvl>
    <w:lvl w:ilvl="7" w:tplc="08070019" w:tentative="1">
      <w:start w:val="1"/>
      <w:numFmt w:val="lowerLetter"/>
      <w:lvlText w:val="%8."/>
      <w:lvlJc w:val="left"/>
      <w:pPr>
        <w:ind w:left="5503" w:hanging="360"/>
      </w:pPr>
    </w:lvl>
    <w:lvl w:ilvl="8" w:tplc="0807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24" w15:restartNumberingAfterBreak="0">
    <w:nsid w:val="3C9721D8"/>
    <w:multiLevelType w:val="multilevel"/>
    <w:tmpl w:val="923808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0095839"/>
    <w:multiLevelType w:val="hybridMultilevel"/>
    <w:tmpl w:val="52E8E0C0"/>
    <w:lvl w:ilvl="0" w:tplc="DBE80770">
      <w:start w:val="1"/>
      <w:numFmt w:val="bullet"/>
      <w:pStyle w:val="StandardKomplex9pt"/>
      <w:lvlText w:val="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4189782F"/>
    <w:multiLevelType w:val="multilevel"/>
    <w:tmpl w:val="09B2684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3372F9"/>
    <w:multiLevelType w:val="multilevel"/>
    <w:tmpl w:val="B6A8E848"/>
    <w:lvl w:ilvl="0">
      <w:start w:val="8"/>
      <w:numFmt w:val="decimal"/>
      <w:lvlText w:val="%1"/>
      <w:lvlJc w:val="left"/>
      <w:pPr>
        <w:ind w:left="679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9" w:hanging="567"/>
      </w:pPr>
      <w:rPr>
        <w:rFonts w:ascii="Tahoma" w:eastAsia="Tahoma" w:hAnsi="Tahoma" w:cs="Tahoma" w:hint="default"/>
        <w:b/>
        <w:bCs/>
        <w:color w:val="303030"/>
        <w:spacing w:val="-2"/>
        <w:w w:val="100"/>
        <w:sz w:val="22"/>
        <w:szCs w:val="22"/>
      </w:rPr>
    </w:lvl>
    <w:lvl w:ilvl="2">
      <w:numFmt w:val="bullet"/>
      <w:lvlText w:val=""/>
      <w:lvlJc w:val="left"/>
      <w:pPr>
        <w:ind w:left="1106" w:hanging="286"/>
      </w:pPr>
      <w:rPr>
        <w:rFonts w:ascii="Wingdings" w:eastAsia="Wingdings" w:hAnsi="Wingdings" w:cs="Wingdings" w:hint="default"/>
        <w:w w:val="99"/>
        <w:sz w:val="20"/>
        <w:szCs w:val="20"/>
      </w:rPr>
    </w:lvl>
    <w:lvl w:ilvl="3">
      <w:numFmt w:val="bullet"/>
      <w:lvlText w:val="•"/>
      <w:lvlJc w:val="left"/>
      <w:pPr>
        <w:ind w:left="3110" w:hanging="286"/>
      </w:pPr>
      <w:rPr>
        <w:rFonts w:hint="default"/>
      </w:rPr>
    </w:lvl>
    <w:lvl w:ilvl="4">
      <w:numFmt w:val="bullet"/>
      <w:lvlText w:val="•"/>
      <w:lvlJc w:val="left"/>
      <w:pPr>
        <w:ind w:left="4115" w:hanging="286"/>
      </w:pPr>
      <w:rPr>
        <w:rFonts w:hint="default"/>
      </w:rPr>
    </w:lvl>
    <w:lvl w:ilvl="5">
      <w:numFmt w:val="bullet"/>
      <w:lvlText w:val="•"/>
      <w:lvlJc w:val="left"/>
      <w:pPr>
        <w:ind w:left="5120" w:hanging="286"/>
      </w:pPr>
      <w:rPr>
        <w:rFonts w:hint="default"/>
      </w:rPr>
    </w:lvl>
    <w:lvl w:ilvl="6">
      <w:numFmt w:val="bullet"/>
      <w:lvlText w:val="•"/>
      <w:lvlJc w:val="left"/>
      <w:pPr>
        <w:ind w:left="6125" w:hanging="286"/>
      </w:pPr>
      <w:rPr>
        <w:rFonts w:hint="default"/>
      </w:rPr>
    </w:lvl>
    <w:lvl w:ilvl="7">
      <w:numFmt w:val="bullet"/>
      <w:lvlText w:val="•"/>
      <w:lvlJc w:val="left"/>
      <w:pPr>
        <w:ind w:left="7130" w:hanging="286"/>
      </w:pPr>
      <w:rPr>
        <w:rFonts w:hint="default"/>
      </w:rPr>
    </w:lvl>
    <w:lvl w:ilvl="8">
      <w:numFmt w:val="bullet"/>
      <w:lvlText w:val="•"/>
      <w:lvlJc w:val="left"/>
      <w:pPr>
        <w:ind w:left="8136" w:hanging="286"/>
      </w:pPr>
      <w:rPr>
        <w:rFonts w:hint="default"/>
      </w:rPr>
    </w:lvl>
  </w:abstractNum>
  <w:abstractNum w:abstractNumId="28" w15:restartNumberingAfterBreak="0">
    <w:nsid w:val="4BE5445D"/>
    <w:multiLevelType w:val="hybridMultilevel"/>
    <w:tmpl w:val="349480D2"/>
    <w:lvl w:ilvl="0" w:tplc="3AC2B5F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3D0030"/>
    <w:multiLevelType w:val="hybridMultilevel"/>
    <w:tmpl w:val="DCC87FB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DDA705C"/>
    <w:multiLevelType w:val="hybridMultilevel"/>
    <w:tmpl w:val="925690E2"/>
    <w:lvl w:ilvl="0" w:tplc="08070005">
      <w:start w:val="1"/>
      <w:numFmt w:val="bullet"/>
      <w:lvlText w:val=""/>
      <w:lvlJc w:val="left"/>
      <w:pPr>
        <w:ind w:left="1111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31" w15:restartNumberingAfterBreak="0">
    <w:nsid w:val="51FF5FC6"/>
    <w:multiLevelType w:val="multilevel"/>
    <w:tmpl w:val="349480D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360AE"/>
    <w:multiLevelType w:val="hybridMultilevel"/>
    <w:tmpl w:val="7228DAF8"/>
    <w:lvl w:ilvl="0" w:tplc="F006A26A">
      <w:start w:val="1"/>
      <w:numFmt w:val="bullet"/>
      <w:lvlText w:val="•"/>
      <w:lvlJc w:val="left"/>
      <w:pPr>
        <w:ind w:left="823" w:hanging="360"/>
      </w:pPr>
      <w:rPr>
        <w:rFonts w:ascii="Tahoma" w:hAnsi="Tahoma" w:hint="default"/>
        <w:sz w:val="20"/>
      </w:rPr>
    </w:lvl>
    <w:lvl w:ilvl="1" w:tplc="0807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33" w15:restartNumberingAfterBreak="0">
    <w:nsid w:val="591701B2"/>
    <w:multiLevelType w:val="hybridMultilevel"/>
    <w:tmpl w:val="5B867EDC"/>
    <w:lvl w:ilvl="0" w:tplc="342CDB88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7B18E0"/>
    <w:multiLevelType w:val="multilevel"/>
    <w:tmpl w:val="DCC87F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19480B"/>
    <w:multiLevelType w:val="multilevel"/>
    <w:tmpl w:val="5B867EDC"/>
    <w:lvl w:ilvl="0">
      <w:start w:val="1"/>
      <w:numFmt w:val="bullet"/>
      <w:lvlText w:val="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DF5F35"/>
    <w:multiLevelType w:val="multilevel"/>
    <w:tmpl w:val="349480D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727C1A"/>
    <w:multiLevelType w:val="hybridMultilevel"/>
    <w:tmpl w:val="57326C42"/>
    <w:lvl w:ilvl="0" w:tplc="DBA87A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C10046"/>
    <w:multiLevelType w:val="hybridMultilevel"/>
    <w:tmpl w:val="6AC0CAC6"/>
    <w:lvl w:ilvl="0" w:tplc="A6940F5C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CE07DB"/>
    <w:multiLevelType w:val="multilevel"/>
    <w:tmpl w:val="6AC0CAC6"/>
    <w:lvl w:ilvl="0">
      <w:start w:val="1"/>
      <w:numFmt w:val="bullet"/>
      <w:lvlText w:val="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1A55F2"/>
    <w:multiLevelType w:val="hybridMultilevel"/>
    <w:tmpl w:val="ED8CDB8C"/>
    <w:lvl w:ilvl="0" w:tplc="04D0107E">
      <w:numFmt w:val="bullet"/>
      <w:lvlText w:val=""/>
      <w:lvlJc w:val="left"/>
      <w:pPr>
        <w:ind w:left="386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155E2E0E">
      <w:numFmt w:val="bullet"/>
      <w:lvlText w:val="•"/>
      <w:lvlJc w:val="left"/>
      <w:pPr>
        <w:ind w:left="566" w:hanging="284"/>
      </w:pPr>
      <w:rPr>
        <w:rFonts w:hint="default"/>
      </w:rPr>
    </w:lvl>
    <w:lvl w:ilvl="2" w:tplc="23CE09F8">
      <w:numFmt w:val="bullet"/>
      <w:lvlText w:val="•"/>
      <w:lvlJc w:val="left"/>
      <w:pPr>
        <w:ind w:left="753" w:hanging="284"/>
      </w:pPr>
      <w:rPr>
        <w:rFonts w:hint="default"/>
      </w:rPr>
    </w:lvl>
    <w:lvl w:ilvl="3" w:tplc="AE64C890">
      <w:numFmt w:val="bullet"/>
      <w:lvlText w:val="•"/>
      <w:lvlJc w:val="left"/>
      <w:pPr>
        <w:ind w:left="940" w:hanging="284"/>
      </w:pPr>
      <w:rPr>
        <w:rFonts w:hint="default"/>
      </w:rPr>
    </w:lvl>
    <w:lvl w:ilvl="4" w:tplc="B1FED186">
      <w:numFmt w:val="bullet"/>
      <w:lvlText w:val="•"/>
      <w:lvlJc w:val="left"/>
      <w:pPr>
        <w:ind w:left="1127" w:hanging="284"/>
      </w:pPr>
      <w:rPr>
        <w:rFonts w:hint="default"/>
      </w:rPr>
    </w:lvl>
    <w:lvl w:ilvl="5" w:tplc="B96AA620">
      <w:numFmt w:val="bullet"/>
      <w:lvlText w:val="•"/>
      <w:lvlJc w:val="left"/>
      <w:pPr>
        <w:ind w:left="1314" w:hanging="284"/>
      </w:pPr>
      <w:rPr>
        <w:rFonts w:hint="default"/>
      </w:rPr>
    </w:lvl>
    <w:lvl w:ilvl="6" w:tplc="C71E450E">
      <w:numFmt w:val="bullet"/>
      <w:lvlText w:val="•"/>
      <w:lvlJc w:val="left"/>
      <w:pPr>
        <w:ind w:left="1501" w:hanging="284"/>
      </w:pPr>
      <w:rPr>
        <w:rFonts w:hint="default"/>
      </w:rPr>
    </w:lvl>
    <w:lvl w:ilvl="7" w:tplc="886291AC">
      <w:numFmt w:val="bullet"/>
      <w:lvlText w:val="•"/>
      <w:lvlJc w:val="left"/>
      <w:pPr>
        <w:ind w:left="1688" w:hanging="284"/>
      </w:pPr>
      <w:rPr>
        <w:rFonts w:hint="default"/>
      </w:rPr>
    </w:lvl>
    <w:lvl w:ilvl="8" w:tplc="E0467160">
      <w:numFmt w:val="bullet"/>
      <w:lvlText w:val="•"/>
      <w:lvlJc w:val="left"/>
      <w:pPr>
        <w:ind w:left="1875" w:hanging="284"/>
      </w:pPr>
      <w:rPr>
        <w:rFonts w:hint="default"/>
      </w:rPr>
    </w:lvl>
  </w:abstractNum>
  <w:abstractNum w:abstractNumId="41" w15:restartNumberingAfterBreak="0">
    <w:nsid w:val="7CCE45C9"/>
    <w:multiLevelType w:val="hybridMultilevel"/>
    <w:tmpl w:val="CB0C0206"/>
    <w:lvl w:ilvl="0" w:tplc="85EC0DC0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F762E60"/>
    <w:multiLevelType w:val="hybridMultilevel"/>
    <w:tmpl w:val="8B3AC158"/>
    <w:lvl w:ilvl="0" w:tplc="E3586000">
      <w:numFmt w:val="bullet"/>
      <w:lvlText w:val=""/>
      <w:lvlJc w:val="left"/>
      <w:pPr>
        <w:ind w:left="388" w:hanging="284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6110402C">
      <w:numFmt w:val="bullet"/>
      <w:lvlText w:val="•"/>
      <w:lvlJc w:val="left"/>
      <w:pPr>
        <w:ind w:left="567" w:hanging="284"/>
      </w:pPr>
      <w:rPr>
        <w:rFonts w:hint="default"/>
      </w:rPr>
    </w:lvl>
    <w:lvl w:ilvl="2" w:tplc="5070497C">
      <w:numFmt w:val="bullet"/>
      <w:lvlText w:val="•"/>
      <w:lvlJc w:val="left"/>
      <w:pPr>
        <w:ind w:left="754" w:hanging="284"/>
      </w:pPr>
      <w:rPr>
        <w:rFonts w:hint="default"/>
      </w:rPr>
    </w:lvl>
    <w:lvl w:ilvl="3" w:tplc="831AFA90">
      <w:numFmt w:val="bullet"/>
      <w:lvlText w:val="•"/>
      <w:lvlJc w:val="left"/>
      <w:pPr>
        <w:ind w:left="941" w:hanging="284"/>
      </w:pPr>
      <w:rPr>
        <w:rFonts w:hint="default"/>
      </w:rPr>
    </w:lvl>
    <w:lvl w:ilvl="4" w:tplc="ED1010E0">
      <w:numFmt w:val="bullet"/>
      <w:lvlText w:val="•"/>
      <w:lvlJc w:val="left"/>
      <w:pPr>
        <w:ind w:left="1128" w:hanging="284"/>
      </w:pPr>
      <w:rPr>
        <w:rFonts w:hint="default"/>
      </w:rPr>
    </w:lvl>
    <w:lvl w:ilvl="5" w:tplc="D846AF10">
      <w:numFmt w:val="bullet"/>
      <w:lvlText w:val="•"/>
      <w:lvlJc w:val="left"/>
      <w:pPr>
        <w:ind w:left="1315" w:hanging="284"/>
      </w:pPr>
      <w:rPr>
        <w:rFonts w:hint="default"/>
      </w:rPr>
    </w:lvl>
    <w:lvl w:ilvl="6" w:tplc="7B88B274">
      <w:numFmt w:val="bullet"/>
      <w:lvlText w:val="•"/>
      <w:lvlJc w:val="left"/>
      <w:pPr>
        <w:ind w:left="1502" w:hanging="284"/>
      </w:pPr>
      <w:rPr>
        <w:rFonts w:hint="default"/>
      </w:rPr>
    </w:lvl>
    <w:lvl w:ilvl="7" w:tplc="8354BF64">
      <w:numFmt w:val="bullet"/>
      <w:lvlText w:val="•"/>
      <w:lvlJc w:val="left"/>
      <w:pPr>
        <w:ind w:left="1689" w:hanging="284"/>
      </w:pPr>
      <w:rPr>
        <w:rFonts w:hint="default"/>
      </w:rPr>
    </w:lvl>
    <w:lvl w:ilvl="8" w:tplc="0AE8C8BC">
      <w:numFmt w:val="bullet"/>
      <w:lvlText w:val="•"/>
      <w:lvlJc w:val="left"/>
      <w:pPr>
        <w:ind w:left="1876" w:hanging="284"/>
      </w:pPr>
      <w:rPr>
        <w:rFonts w:hint="default"/>
      </w:rPr>
    </w:lvl>
  </w:abstractNum>
  <w:num w:numId="1">
    <w:abstractNumId w:val="22"/>
  </w:num>
  <w:num w:numId="2">
    <w:abstractNumId w:val="12"/>
  </w:num>
  <w:num w:numId="3">
    <w:abstractNumId w:val="33"/>
  </w:num>
  <w:num w:numId="4">
    <w:abstractNumId w:val="18"/>
  </w:num>
  <w:num w:numId="5">
    <w:abstractNumId w:val="26"/>
  </w:num>
  <w:num w:numId="6">
    <w:abstractNumId w:val="38"/>
  </w:num>
  <w:num w:numId="7">
    <w:abstractNumId w:val="39"/>
  </w:num>
  <w:num w:numId="8">
    <w:abstractNumId w:val="15"/>
  </w:num>
  <w:num w:numId="9">
    <w:abstractNumId w:val="7"/>
  </w:num>
  <w:num w:numId="10">
    <w:abstractNumId w:val="35"/>
  </w:num>
  <w:num w:numId="11">
    <w:abstractNumId w:val="9"/>
  </w:num>
  <w:num w:numId="12">
    <w:abstractNumId w:val="2"/>
  </w:num>
  <w:num w:numId="13">
    <w:abstractNumId w:val="17"/>
  </w:num>
  <w:num w:numId="14">
    <w:abstractNumId w:val="1"/>
  </w:num>
  <w:num w:numId="15">
    <w:abstractNumId w:val="41"/>
  </w:num>
  <w:num w:numId="16">
    <w:abstractNumId w:val="25"/>
  </w:num>
  <w:num w:numId="17">
    <w:abstractNumId w:val="28"/>
  </w:num>
  <w:num w:numId="18">
    <w:abstractNumId w:val="29"/>
  </w:num>
  <w:num w:numId="19">
    <w:abstractNumId w:val="20"/>
  </w:num>
  <w:num w:numId="20">
    <w:abstractNumId w:val="16"/>
  </w:num>
  <w:num w:numId="21">
    <w:abstractNumId w:val="5"/>
  </w:num>
  <w:num w:numId="22">
    <w:abstractNumId w:val="24"/>
  </w:num>
  <w:num w:numId="23">
    <w:abstractNumId w:val="31"/>
  </w:num>
  <w:num w:numId="24">
    <w:abstractNumId w:val="4"/>
  </w:num>
  <w:num w:numId="25">
    <w:abstractNumId w:val="36"/>
  </w:num>
  <w:num w:numId="26">
    <w:abstractNumId w:val="37"/>
  </w:num>
  <w:num w:numId="27">
    <w:abstractNumId w:val="0"/>
  </w:num>
  <w:num w:numId="28">
    <w:abstractNumId w:val="34"/>
  </w:num>
  <w:num w:numId="29">
    <w:abstractNumId w:val="3"/>
  </w:num>
  <w:num w:numId="30">
    <w:abstractNumId w:val="8"/>
  </w:num>
  <w:num w:numId="31">
    <w:abstractNumId w:val="13"/>
  </w:num>
  <w:num w:numId="32">
    <w:abstractNumId w:val="6"/>
  </w:num>
  <w:num w:numId="33">
    <w:abstractNumId w:val="40"/>
  </w:num>
  <w:num w:numId="34">
    <w:abstractNumId w:val="42"/>
  </w:num>
  <w:num w:numId="35">
    <w:abstractNumId w:val="19"/>
  </w:num>
  <w:num w:numId="36">
    <w:abstractNumId w:val="21"/>
  </w:num>
  <w:num w:numId="37">
    <w:abstractNumId w:val="10"/>
  </w:num>
  <w:num w:numId="38">
    <w:abstractNumId w:val="11"/>
  </w:num>
  <w:num w:numId="39">
    <w:abstractNumId w:val="30"/>
  </w:num>
  <w:num w:numId="40">
    <w:abstractNumId w:val="27"/>
  </w:num>
  <w:num w:numId="41">
    <w:abstractNumId w:val="14"/>
  </w:num>
  <w:num w:numId="42">
    <w:abstractNumId w:val="23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700"/>
    <w:rsid w:val="00002D3C"/>
    <w:rsid w:val="00003934"/>
    <w:rsid w:val="00004A69"/>
    <w:rsid w:val="0000778E"/>
    <w:rsid w:val="000124DC"/>
    <w:rsid w:val="00013946"/>
    <w:rsid w:val="000146D3"/>
    <w:rsid w:val="0002079D"/>
    <w:rsid w:val="000220C9"/>
    <w:rsid w:val="00026909"/>
    <w:rsid w:val="0003732E"/>
    <w:rsid w:val="000407C0"/>
    <w:rsid w:val="0004098C"/>
    <w:rsid w:val="000423C9"/>
    <w:rsid w:val="000439E1"/>
    <w:rsid w:val="00043D8A"/>
    <w:rsid w:val="00044FFE"/>
    <w:rsid w:val="000454A2"/>
    <w:rsid w:val="00046704"/>
    <w:rsid w:val="000639B8"/>
    <w:rsid w:val="00067B03"/>
    <w:rsid w:val="0008155A"/>
    <w:rsid w:val="00081A1E"/>
    <w:rsid w:val="000823E0"/>
    <w:rsid w:val="00084E6E"/>
    <w:rsid w:val="00087D45"/>
    <w:rsid w:val="000966F7"/>
    <w:rsid w:val="000A036C"/>
    <w:rsid w:val="000A4FFE"/>
    <w:rsid w:val="000B6343"/>
    <w:rsid w:val="000C2D76"/>
    <w:rsid w:val="000C4205"/>
    <w:rsid w:val="000D726D"/>
    <w:rsid w:val="000E03F7"/>
    <w:rsid w:val="000E4AA8"/>
    <w:rsid w:val="000E739E"/>
    <w:rsid w:val="000F2443"/>
    <w:rsid w:val="000F30CB"/>
    <w:rsid w:val="000F5232"/>
    <w:rsid w:val="000F6A50"/>
    <w:rsid w:val="00101A30"/>
    <w:rsid w:val="00102C65"/>
    <w:rsid w:val="00114547"/>
    <w:rsid w:val="00117C53"/>
    <w:rsid w:val="00123387"/>
    <w:rsid w:val="001265E2"/>
    <w:rsid w:val="0013023A"/>
    <w:rsid w:val="0013027F"/>
    <w:rsid w:val="00132C4F"/>
    <w:rsid w:val="001432F4"/>
    <w:rsid w:val="0014445E"/>
    <w:rsid w:val="001473F9"/>
    <w:rsid w:val="001530C6"/>
    <w:rsid w:val="00155901"/>
    <w:rsid w:val="00156D95"/>
    <w:rsid w:val="00161FEC"/>
    <w:rsid w:val="00165D10"/>
    <w:rsid w:val="00177887"/>
    <w:rsid w:val="001823CD"/>
    <w:rsid w:val="001875E6"/>
    <w:rsid w:val="00187D78"/>
    <w:rsid w:val="00192021"/>
    <w:rsid w:val="001924B7"/>
    <w:rsid w:val="00192D47"/>
    <w:rsid w:val="00193459"/>
    <w:rsid w:val="00193B30"/>
    <w:rsid w:val="00194CFB"/>
    <w:rsid w:val="00195664"/>
    <w:rsid w:val="001961C4"/>
    <w:rsid w:val="001A566F"/>
    <w:rsid w:val="001A71A8"/>
    <w:rsid w:val="001B0077"/>
    <w:rsid w:val="001B1777"/>
    <w:rsid w:val="001B7C36"/>
    <w:rsid w:val="001C28F8"/>
    <w:rsid w:val="001C3964"/>
    <w:rsid w:val="001C5583"/>
    <w:rsid w:val="001C6A41"/>
    <w:rsid w:val="001D1C43"/>
    <w:rsid w:val="001D345F"/>
    <w:rsid w:val="001D38BC"/>
    <w:rsid w:val="001D69C1"/>
    <w:rsid w:val="001E2335"/>
    <w:rsid w:val="001E5B03"/>
    <w:rsid w:val="001F1E62"/>
    <w:rsid w:val="001F29B4"/>
    <w:rsid w:val="001F5F0A"/>
    <w:rsid w:val="002032FB"/>
    <w:rsid w:val="00204E2C"/>
    <w:rsid w:val="00205061"/>
    <w:rsid w:val="0020514A"/>
    <w:rsid w:val="00211ECC"/>
    <w:rsid w:val="00213BBA"/>
    <w:rsid w:val="0021672F"/>
    <w:rsid w:val="002171B8"/>
    <w:rsid w:val="002209AB"/>
    <w:rsid w:val="00221AC1"/>
    <w:rsid w:val="00221C46"/>
    <w:rsid w:val="00222E32"/>
    <w:rsid w:val="00224FC3"/>
    <w:rsid w:val="002307D8"/>
    <w:rsid w:val="00233F57"/>
    <w:rsid w:val="00234FB8"/>
    <w:rsid w:val="002350FD"/>
    <w:rsid w:val="00241185"/>
    <w:rsid w:val="002463E3"/>
    <w:rsid w:val="00247AA8"/>
    <w:rsid w:val="002504AB"/>
    <w:rsid w:val="002546C6"/>
    <w:rsid w:val="00256870"/>
    <w:rsid w:val="00257732"/>
    <w:rsid w:val="0026146F"/>
    <w:rsid w:val="00270BC3"/>
    <w:rsid w:val="0027598D"/>
    <w:rsid w:val="00276A54"/>
    <w:rsid w:val="00276BF1"/>
    <w:rsid w:val="00277653"/>
    <w:rsid w:val="002860EF"/>
    <w:rsid w:val="002931CD"/>
    <w:rsid w:val="002951BE"/>
    <w:rsid w:val="00296005"/>
    <w:rsid w:val="002961B4"/>
    <w:rsid w:val="00297CD1"/>
    <w:rsid w:val="002A0645"/>
    <w:rsid w:val="002B14A4"/>
    <w:rsid w:val="002B2FF1"/>
    <w:rsid w:val="002B6821"/>
    <w:rsid w:val="002B783F"/>
    <w:rsid w:val="002C4A0F"/>
    <w:rsid w:val="002C504F"/>
    <w:rsid w:val="002C6A5A"/>
    <w:rsid w:val="002D1EE2"/>
    <w:rsid w:val="002D1FC6"/>
    <w:rsid w:val="002D34D1"/>
    <w:rsid w:val="002D4CBC"/>
    <w:rsid w:val="002E15FC"/>
    <w:rsid w:val="002E5087"/>
    <w:rsid w:val="002E582F"/>
    <w:rsid w:val="002F0FC3"/>
    <w:rsid w:val="002F221E"/>
    <w:rsid w:val="002F71B9"/>
    <w:rsid w:val="0030230B"/>
    <w:rsid w:val="00311DF4"/>
    <w:rsid w:val="0031371F"/>
    <w:rsid w:val="00314323"/>
    <w:rsid w:val="00321849"/>
    <w:rsid w:val="00324CFD"/>
    <w:rsid w:val="0033073E"/>
    <w:rsid w:val="003307BB"/>
    <w:rsid w:val="00330A72"/>
    <w:rsid w:val="00341068"/>
    <w:rsid w:val="00345DA7"/>
    <w:rsid w:val="0035685E"/>
    <w:rsid w:val="00360E4F"/>
    <w:rsid w:val="00363273"/>
    <w:rsid w:val="00363B9D"/>
    <w:rsid w:val="00367C0D"/>
    <w:rsid w:val="00372A20"/>
    <w:rsid w:val="00377F6C"/>
    <w:rsid w:val="00381B8B"/>
    <w:rsid w:val="00393DF6"/>
    <w:rsid w:val="00395432"/>
    <w:rsid w:val="00395CBA"/>
    <w:rsid w:val="00397E6F"/>
    <w:rsid w:val="003A7808"/>
    <w:rsid w:val="003B3EB2"/>
    <w:rsid w:val="003B6860"/>
    <w:rsid w:val="003C18A1"/>
    <w:rsid w:val="003C1E75"/>
    <w:rsid w:val="003C4B10"/>
    <w:rsid w:val="003C57BD"/>
    <w:rsid w:val="003C70CE"/>
    <w:rsid w:val="003C7237"/>
    <w:rsid w:val="003D067B"/>
    <w:rsid w:val="003D27D4"/>
    <w:rsid w:val="003E04F1"/>
    <w:rsid w:val="003E355A"/>
    <w:rsid w:val="003F18F1"/>
    <w:rsid w:val="003F30E2"/>
    <w:rsid w:val="003F3D30"/>
    <w:rsid w:val="003F4AF0"/>
    <w:rsid w:val="00400425"/>
    <w:rsid w:val="0040050B"/>
    <w:rsid w:val="00401982"/>
    <w:rsid w:val="00402E26"/>
    <w:rsid w:val="00411B25"/>
    <w:rsid w:val="00414D72"/>
    <w:rsid w:val="00416948"/>
    <w:rsid w:val="00423745"/>
    <w:rsid w:val="00423DB4"/>
    <w:rsid w:val="00425466"/>
    <w:rsid w:val="004268CB"/>
    <w:rsid w:val="0042701D"/>
    <w:rsid w:val="00431163"/>
    <w:rsid w:val="00432E77"/>
    <w:rsid w:val="004352E7"/>
    <w:rsid w:val="00440646"/>
    <w:rsid w:val="0044719A"/>
    <w:rsid w:val="004509F8"/>
    <w:rsid w:val="004533DE"/>
    <w:rsid w:val="00454AE2"/>
    <w:rsid w:val="0045563D"/>
    <w:rsid w:val="00461356"/>
    <w:rsid w:val="004620BA"/>
    <w:rsid w:val="0046447B"/>
    <w:rsid w:val="00466470"/>
    <w:rsid w:val="00466AE7"/>
    <w:rsid w:val="00466C44"/>
    <w:rsid w:val="00475549"/>
    <w:rsid w:val="0047647E"/>
    <w:rsid w:val="0048223E"/>
    <w:rsid w:val="00495293"/>
    <w:rsid w:val="00495659"/>
    <w:rsid w:val="004B6077"/>
    <w:rsid w:val="004C0846"/>
    <w:rsid w:val="004C1A1A"/>
    <w:rsid w:val="004C3AAA"/>
    <w:rsid w:val="004C4AFE"/>
    <w:rsid w:val="004C6A61"/>
    <w:rsid w:val="004E0E9C"/>
    <w:rsid w:val="004E7F12"/>
    <w:rsid w:val="004F7903"/>
    <w:rsid w:val="00503ECE"/>
    <w:rsid w:val="005043BC"/>
    <w:rsid w:val="005106FE"/>
    <w:rsid w:val="00512A98"/>
    <w:rsid w:val="00521AFC"/>
    <w:rsid w:val="00521D7F"/>
    <w:rsid w:val="00526303"/>
    <w:rsid w:val="005308D5"/>
    <w:rsid w:val="00536A9C"/>
    <w:rsid w:val="005370BA"/>
    <w:rsid w:val="00546AAA"/>
    <w:rsid w:val="00551178"/>
    <w:rsid w:val="005515BB"/>
    <w:rsid w:val="005515D4"/>
    <w:rsid w:val="005527C7"/>
    <w:rsid w:val="005624A3"/>
    <w:rsid w:val="00563FEC"/>
    <w:rsid w:val="00564FF0"/>
    <w:rsid w:val="00566B9D"/>
    <w:rsid w:val="0057125F"/>
    <w:rsid w:val="00572A36"/>
    <w:rsid w:val="00581076"/>
    <w:rsid w:val="0058213E"/>
    <w:rsid w:val="00584337"/>
    <w:rsid w:val="005876C4"/>
    <w:rsid w:val="0059537A"/>
    <w:rsid w:val="005A3210"/>
    <w:rsid w:val="005A4F96"/>
    <w:rsid w:val="005A5F24"/>
    <w:rsid w:val="005B38E7"/>
    <w:rsid w:val="005C0EF2"/>
    <w:rsid w:val="005C62E1"/>
    <w:rsid w:val="005C7A0E"/>
    <w:rsid w:val="005D0C89"/>
    <w:rsid w:val="005D3932"/>
    <w:rsid w:val="005D6C39"/>
    <w:rsid w:val="005E04B1"/>
    <w:rsid w:val="005E24B0"/>
    <w:rsid w:val="005E2A47"/>
    <w:rsid w:val="005E458C"/>
    <w:rsid w:val="005F2CFC"/>
    <w:rsid w:val="005F3FF6"/>
    <w:rsid w:val="00600AF7"/>
    <w:rsid w:val="00602CF3"/>
    <w:rsid w:val="00610193"/>
    <w:rsid w:val="0061126F"/>
    <w:rsid w:val="00611A41"/>
    <w:rsid w:val="00611D05"/>
    <w:rsid w:val="006127B9"/>
    <w:rsid w:val="00613590"/>
    <w:rsid w:val="0061570F"/>
    <w:rsid w:val="006172D3"/>
    <w:rsid w:val="006177A3"/>
    <w:rsid w:val="00626E1D"/>
    <w:rsid w:val="0063154B"/>
    <w:rsid w:val="006422E7"/>
    <w:rsid w:val="00642731"/>
    <w:rsid w:val="00644CD0"/>
    <w:rsid w:val="00645221"/>
    <w:rsid w:val="006515DB"/>
    <w:rsid w:val="00651C17"/>
    <w:rsid w:val="00652097"/>
    <w:rsid w:val="00660A3C"/>
    <w:rsid w:val="0066420D"/>
    <w:rsid w:val="006651EF"/>
    <w:rsid w:val="006703F2"/>
    <w:rsid w:val="00673858"/>
    <w:rsid w:val="006810C5"/>
    <w:rsid w:val="00682C30"/>
    <w:rsid w:val="006A0E5F"/>
    <w:rsid w:val="006A28A1"/>
    <w:rsid w:val="006B0C1E"/>
    <w:rsid w:val="006B17D0"/>
    <w:rsid w:val="006B1CC1"/>
    <w:rsid w:val="006B49E5"/>
    <w:rsid w:val="006B79AB"/>
    <w:rsid w:val="006C261B"/>
    <w:rsid w:val="006C2D0F"/>
    <w:rsid w:val="006C5A0A"/>
    <w:rsid w:val="006D079C"/>
    <w:rsid w:val="006D0BD3"/>
    <w:rsid w:val="006D1457"/>
    <w:rsid w:val="006D2214"/>
    <w:rsid w:val="006D2D0C"/>
    <w:rsid w:val="006D49A4"/>
    <w:rsid w:val="006D5B0A"/>
    <w:rsid w:val="006D5F4A"/>
    <w:rsid w:val="006E2D9F"/>
    <w:rsid w:val="006E3A38"/>
    <w:rsid w:val="006F4127"/>
    <w:rsid w:val="00703FE5"/>
    <w:rsid w:val="00705277"/>
    <w:rsid w:val="00717947"/>
    <w:rsid w:val="00720C8F"/>
    <w:rsid w:val="00721B26"/>
    <w:rsid w:val="00721FB7"/>
    <w:rsid w:val="00722048"/>
    <w:rsid w:val="007275D2"/>
    <w:rsid w:val="00727ED9"/>
    <w:rsid w:val="007458EB"/>
    <w:rsid w:val="00746665"/>
    <w:rsid w:val="0074742F"/>
    <w:rsid w:val="00751BFA"/>
    <w:rsid w:val="007538EB"/>
    <w:rsid w:val="00756908"/>
    <w:rsid w:val="00756D6E"/>
    <w:rsid w:val="00760BAC"/>
    <w:rsid w:val="00766230"/>
    <w:rsid w:val="00766C7E"/>
    <w:rsid w:val="00771123"/>
    <w:rsid w:val="00776190"/>
    <w:rsid w:val="00780B66"/>
    <w:rsid w:val="007817FC"/>
    <w:rsid w:val="00782B0D"/>
    <w:rsid w:val="00783A3B"/>
    <w:rsid w:val="007934AD"/>
    <w:rsid w:val="00797910"/>
    <w:rsid w:val="007A0D71"/>
    <w:rsid w:val="007A5955"/>
    <w:rsid w:val="007B044F"/>
    <w:rsid w:val="007B4E3A"/>
    <w:rsid w:val="007B4EF6"/>
    <w:rsid w:val="007C04F8"/>
    <w:rsid w:val="007C51D2"/>
    <w:rsid w:val="007C6F05"/>
    <w:rsid w:val="007C7126"/>
    <w:rsid w:val="007C776C"/>
    <w:rsid w:val="007C7F92"/>
    <w:rsid w:val="007D22D0"/>
    <w:rsid w:val="007D5FA9"/>
    <w:rsid w:val="007E7584"/>
    <w:rsid w:val="007F16E4"/>
    <w:rsid w:val="007F4841"/>
    <w:rsid w:val="007F4C83"/>
    <w:rsid w:val="007F6BFF"/>
    <w:rsid w:val="00800BF7"/>
    <w:rsid w:val="00813CD3"/>
    <w:rsid w:val="00815705"/>
    <w:rsid w:val="00821E8B"/>
    <w:rsid w:val="00822D69"/>
    <w:rsid w:val="00823E55"/>
    <w:rsid w:val="00830168"/>
    <w:rsid w:val="00834DF5"/>
    <w:rsid w:val="008355D2"/>
    <w:rsid w:val="00845FEA"/>
    <w:rsid w:val="00852C3A"/>
    <w:rsid w:val="00853CB6"/>
    <w:rsid w:val="008611FE"/>
    <w:rsid w:val="00862B94"/>
    <w:rsid w:val="00864FBB"/>
    <w:rsid w:val="008673A8"/>
    <w:rsid w:val="008737F3"/>
    <w:rsid w:val="00874A01"/>
    <w:rsid w:val="00875013"/>
    <w:rsid w:val="008756DC"/>
    <w:rsid w:val="00877107"/>
    <w:rsid w:val="008806B1"/>
    <w:rsid w:val="008854BF"/>
    <w:rsid w:val="0088633A"/>
    <w:rsid w:val="00894047"/>
    <w:rsid w:val="0089793B"/>
    <w:rsid w:val="008A08E9"/>
    <w:rsid w:val="008A0AA3"/>
    <w:rsid w:val="008A6F06"/>
    <w:rsid w:val="008A75C7"/>
    <w:rsid w:val="008B08E2"/>
    <w:rsid w:val="008B77AD"/>
    <w:rsid w:val="008C067B"/>
    <w:rsid w:val="008C089A"/>
    <w:rsid w:val="008D586C"/>
    <w:rsid w:val="008D5E1F"/>
    <w:rsid w:val="008D6DD4"/>
    <w:rsid w:val="008E3646"/>
    <w:rsid w:val="008E3CD4"/>
    <w:rsid w:val="008E5D93"/>
    <w:rsid w:val="008E68DC"/>
    <w:rsid w:val="008F4E9B"/>
    <w:rsid w:val="00905750"/>
    <w:rsid w:val="009079CE"/>
    <w:rsid w:val="00910A6D"/>
    <w:rsid w:val="009113E2"/>
    <w:rsid w:val="00912607"/>
    <w:rsid w:val="00913A28"/>
    <w:rsid w:val="00913EB9"/>
    <w:rsid w:val="00917378"/>
    <w:rsid w:val="00921A1F"/>
    <w:rsid w:val="00923841"/>
    <w:rsid w:val="00927A9C"/>
    <w:rsid w:val="0093574F"/>
    <w:rsid w:val="009365A1"/>
    <w:rsid w:val="00936A11"/>
    <w:rsid w:val="0094111B"/>
    <w:rsid w:val="00942DF7"/>
    <w:rsid w:val="009433E2"/>
    <w:rsid w:val="00944A31"/>
    <w:rsid w:val="00944EFE"/>
    <w:rsid w:val="00945098"/>
    <w:rsid w:val="00946846"/>
    <w:rsid w:val="00947226"/>
    <w:rsid w:val="00947A42"/>
    <w:rsid w:val="009552C9"/>
    <w:rsid w:val="00960A1B"/>
    <w:rsid w:val="009633D6"/>
    <w:rsid w:val="009652E4"/>
    <w:rsid w:val="00967774"/>
    <w:rsid w:val="009727FA"/>
    <w:rsid w:val="00972A2B"/>
    <w:rsid w:val="00973B21"/>
    <w:rsid w:val="0097683A"/>
    <w:rsid w:val="009776FB"/>
    <w:rsid w:val="00981010"/>
    <w:rsid w:val="00982908"/>
    <w:rsid w:val="009848D8"/>
    <w:rsid w:val="00984D7C"/>
    <w:rsid w:val="009879ED"/>
    <w:rsid w:val="009909D1"/>
    <w:rsid w:val="00993917"/>
    <w:rsid w:val="00997DF6"/>
    <w:rsid w:val="009A1F03"/>
    <w:rsid w:val="009B383C"/>
    <w:rsid w:val="009B75FA"/>
    <w:rsid w:val="009C1A11"/>
    <w:rsid w:val="009D0433"/>
    <w:rsid w:val="009D2B95"/>
    <w:rsid w:val="009D2FEB"/>
    <w:rsid w:val="009D377A"/>
    <w:rsid w:val="009D5101"/>
    <w:rsid w:val="009D5AE6"/>
    <w:rsid w:val="009D6042"/>
    <w:rsid w:val="009E0F1F"/>
    <w:rsid w:val="009E1ED7"/>
    <w:rsid w:val="009E289F"/>
    <w:rsid w:val="009E4523"/>
    <w:rsid w:val="009E5B71"/>
    <w:rsid w:val="009F0B62"/>
    <w:rsid w:val="009F22A7"/>
    <w:rsid w:val="009F251A"/>
    <w:rsid w:val="009F2851"/>
    <w:rsid w:val="009F2A3B"/>
    <w:rsid w:val="009F2DCA"/>
    <w:rsid w:val="009F3D8A"/>
    <w:rsid w:val="009F4823"/>
    <w:rsid w:val="009F71B8"/>
    <w:rsid w:val="009F726A"/>
    <w:rsid w:val="009F7B58"/>
    <w:rsid w:val="00A02960"/>
    <w:rsid w:val="00A14049"/>
    <w:rsid w:val="00A2317B"/>
    <w:rsid w:val="00A25396"/>
    <w:rsid w:val="00A25A42"/>
    <w:rsid w:val="00A3176F"/>
    <w:rsid w:val="00A32B00"/>
    <w:rsid w:val="00A35BE8"/>
    <w:rsid w:val="00A42FC8"/>
    <w:rsid w:val="00A448D0"/>
    <w:rsid w:val="00A50026"/>
    <w:rsid w:val="00A52FE3"/>
    <w:rsid w:val="00A540CD"/>
    <w:rsid w:val="00A56B8C"/>
    <w:rsid w:val="00A6089C"/>
    <w:rsid w:val="00A61027"/>
    <w:rsid w:val="00A8004F"/>
    <w:rsid w:val="00A80631"/>
    <w:rsid w:val="00A81D5C"/>
    <w:rsid w:val="00A8241B"/>
    <w:rsid w:val="00A85A90"/>
    <w:rsid w:val="00A8621B"/>
    <w:rsid w:val="00A9095A"/>
    <w:rsid w:val="00A92700"/>
    <w:rsid w:val="00A94852"/>
    <w:rsid w:val="00AA0B68"/>
    <w:rsid w:val="00AB0FDF"/>
    <w:rsid w:val="00AB31E1"/>
    <w:rsid w:val="00AB44F6"/>
    <w:rsid w:val="00AC0034"/>
    <w:rsid w:val="00AC4A91"/>
    <w:rsid w:val="00AC74D5"/>
    <w:rsid w:val="00AD13E2"/>
    <w:rsid w:val="00AD234B"/>
    <w:rsid w:val="00AE67D6"/>
    <w:rsid w:val="00AF1624"/>
    <w:rsid w:val="00AF3B87"/>
    <w:rsid w:val="00AF61A2"/>
    <w:rsid w:val="00AF732B"/>
    <w:rsid w:val="00B0065F"/>
    <w:rsid w:val="00B00C10"/>
    <w:rsid w:val="00B01AC0"/>
    <w:rsid w:val="00B07B4A"/>
    <w:rsid w:val="00B1219D"/>
    <w:rsid w:val="00B126BD"/>
    <w:rsid w:val="00B13ADE"/>
    <w:rsid w:val="00B13B70"/>
    <w:rsid w:val="00B21F18"/>
    <w:rsid w:val="00B27EF9"/>
    <w:rsid w:val="00B327BC"/>
    <w:rsid w:val="00B3314C"/>
    <w:rsid w:val="00B37C1C"/>
    <w:rsid w:val="00B44D2E"/>
    <w:rsid w:val="00B50FC8"/>
    <w:rsid w:val="00B55F80"/>
    <w:rsid w:val="00B5748B"/>
    <w:rsid w:val="00B620D7"/>
    <w:rsid w:val="00B64AE5"/>
    <w:rsid w:val="00B66F58"/>
    <w:rsid w:val="00B670D9"/>
    <w:rsid w:val="00B7088C"/>
    <w:rsid w:val="00B74089"/>
    <w:rsid w:val="00B75BA3"/>
    <w:rsid w:val="00B76622"/>
    <w:rsid w:val="00B8024B"/>
    <w:rsid w:val="00B84D61"/>
    <w:rsid w:val="00B84DC9"/>
    <w:rsid w:val="00B908ED"/>
    <w:rsid w:val="00B970B0"/>
    <w:rsid w:val="00BA1117"/>
    <w:rsid w:val="00BA2685"/>
    <w:rsid w:val="00BA299A"/>
    <w:rsid w:val="00BA73F8"/>
    <w:rsid w:val="00BB0EFD"/>
    <w:rsid w:val="00BB11C1"/>
    <w:rsid w:val="00BC28C8"/>
    <w:rsid w:val="00BC6EDE"/>
    <w:rsid w:val="00BC73ED"/>
    <w:rsid w:val="00BD506D"/>
    <w:rsid w:val="00BD70C5"/>
    <w:rsid w:val="00BE0E1E"/>
    <w:rsid w:val="00BE1586"/>
    <w:rsid w:val="00BE53F1"/>
    <w:rsid w:val="00BF1FA2"/>
    <w:rsid w:val="00BF4581"/>
    <w:rsid w:val="00BF4B62"/>
    <w:rsid w:val="00BF5282"/>
    <w:rsid w:val="00C00F0E"/>
    <w:rsid w:val="00C01F72"/>
    <w:rsid w:val="00C1718F"/>
    <w:rsid w:val="00C23ED3"/>
    <w:rsid w:val="00C24A0D"/>
    <w:rsid w:val="00C2778F"/>
    <w:rsid w:val="00C27FD1"/>
    <w:rsid w:val="00C36170"/>
    <w:rsid w:val="00C41022"/>
    <w:rsid w:val="00C4114D"/>
    <w:rsid w:val="00C54325"/>
    <w:rsid w:val="00C54D31"/>
    <w:rsid w:val="00C55D70"/>
    <w:rsid w:val="00C6062D"/>
    <w:rsid w:val="00C60862"/>
    <w:rsid w:val="00C612A1"/>
    <w:rsid w:val="00C62570"/>
    <w:rsid w:val="00C66576"/>
    <w:rsid w:val="00C715F6"/>
    <w:rsid w:val="00C769A0"/>
    <w:rsid w:val="00C77B3B"/>
    <w:rsid w:val="00C84BE6"/>
    <w:rsid w:val="00C9038C"/>
    <w:rsid w:val="00C92354"/>
    <w:rsid w:val="00C925C2"/>
    <w:rsid w:val="00C94C0D"/>
    <w:rsid w:val="00C953DA"/>
    <w:rsid w:val="00C97C33"/>
    <w:rsid w:val="00C97D14"/>
    <w:rsid w:val="00CA4FE4"/>
    <w:rsid w:val="00CA6953"/>
    <w:rsid w:val="00CA745C"/>
    <w:rsid w:val="00CB61D6"/>
    <w:rsid w:val="00CD0819"/>
    <w:rsid w:val="00CD23A9"/>
    <w:rsid w:val="00CD34F4"/>
    <w:rsid w:val="00CD43F8"/>
    <w:rsid w:val="00CD4FCB"/>
    <w:rsid w:val="00CD6337"/>
    <w:rsid w:val="00CD752E"/>
    <w:rsid w:val="00CE1C91"/>
    <w:rsid w:val="00CE40A3"/>
    <w:rsid w:val="00CE7A6B"/>
    <w:rsid w:val="00CF1B03"/>
    <w:rsid w:val="00CF3DDE"/>
    <w:rsid w:val="00CF3DF9"/>
    <w:rsid w:val="00CF4C6C"/>
    <w:rsid w:val="00CF79EE"/>
    <w:rsid w:val="00CF7A2D"/>
    <w:rsid w:val="00D0013C"/>
    <w:rsid w:val="00D0185A"/>
    <w:rsid w:val="00D0285C"/>
    <w:rsid w:val="00D110F3"/>
    <w:rsid w:val="00D1118D"/>
    <w:rsid w:val="00D12D65"/>
    <w:rsid w:val="00D13A61"/>
    <w:rsid w:val="00D14550"/>
    <w:rsid w:val="00D154D5"/>
    <w:rsid w:val="00D176A0"/>
    <w:rsid w:val="00D25D16"/>
    <w:rsid w:val="00D34D00"/>
    <w:rsid w:val="00D3583A"/>
    <w:rsid w:val="00D35F2A"/>
    <w:rsid w:val="00D41FDF"/>
    <w:rsid w:val="00D42731"/>
    <w:rsid w:val="00D4399B"/>
    <w:rsid w:val="00D457FE"/>
    <w:rsid w:val="00D52584"/>
    <w:rsid w:val="00D57B77"/>
    <w:rsid w:val="00D60080"/>
    <w:rsid w:val="00D66FC9"/>
    <w:rsid w:val="00D70403"/>
    <w:rsid w:val="00D71C02"/>
    <w:rsid w:val="00D71DAB"/>
    <w:rsid w:val="00D721B8"/>
    <w:rsid w:val="00D73000"/>
    <w:rsid w:val="00D7431C"/>
    <w:rsid w:val="00D76061"/>
    <w:rsid w:val="00D826CB"/>
    <w:rsid w:val="00D844B3"/>
    <w:rsid w:val="00D878C5"/>
    <w:rsid w:val="00D95A2D"/>
    <w:rsid w:val="00DA127B"/>
    <w:rsid w:val="00DA2234"/>
    <w:rsid w:val="00DA515B"/>
    <w:rsid w:val="00DA5998"/>
    <w:rsid w:val="00DB0FAC"/>
    <w:rsid w:val="00DB1B46"/>
    <w:rsid w:val="00DB66AE"/>
    <w:rsid w:val="00DB6882"/>
    <w:rsid w:val="00DC4B93"/>
    <w:rsid w:val="00DC66C6"/>
    <w:rsid w:val="00DC70DD"/>
    <w:rsid w:val="00DD2A72"/>
    <w:rsid w:val="00DE0620"/>
    <w:rsid w:val="00DE14E3"/>
    <w:rsid w:val="00DE3740"/>
    <w:rsid w:val="00DE5398"/>
    <w:rsid w:val="00DE5754"/>
    <w:rsid w:val="00DE6543"/>
    <w:rsid w:val="00DF58BE"/>
    <w:rsid w:val="00DF7B1B"/>
    <w:rsid w:val="00E01816"/>
    <w:rsid w:val="00E02F03"/>
    <w:rsid w:val="00E04001"/>
    <w:rsid w:val="00E050C3"/>
    <w:rsid w:val="00E05A68"/>
    <w:rsid w:val="00E068CA"/>
    <w:rsid w:val="00E15DDE"/>
    <w:rsid w:val="00E20B00"/>
    <w:rsid w:val="00E21041"/>
    <w:rsid w:val="00E2583F"/>
    <w:rsid w:val="00E35F6B"/>
    <w:rsid w:val="00E36FCC"/>
    <w:rsid w:val="00E3750A"/>
    <w:rsid w:val="00E37876"/>
    <w:rsid w:val="00E44702"/>
    <w:rsid w:val="00E4596E"/>
    <w:rsid w:val="00E46CFB"/>
    <w:rsid w:val="00E506A2"/>
    <w:rsid w:val="00E55A74"/>
    <w:rsid w:val="00E55AE9"/>
    <w:rsid w:val="00E6041A"/>
    <w:rsid w:val="00E6090F"/>
    <w:rsid w:val="00E6634D"/>
    <w:rsid w:val="00E7025D"/>
    <w:rsid w:val="00E76185"/>
    <w:rsid w:val="00E7753A"/>
    <w:rsid w:val="00E800AD"/>
    <w:rsid w:val="00E8010C"/>
    <w:rsid w:val="00E81C44"/>
    <w:rsid w:val="00E86911"/>
    <w:rsid w:val="00E9024C"/>
    <w:rsid w:val="00E9181E"/>
    <w:rsid w:val="00E94381"/>
    <w:rsid w:val="00E9561A"/>
    <w:rsid w:val="00E96A5A"/>
    <w:rsid w:val="00EA0626"/>
    <w:rsid w:val="00EA5C36"/>
    <w:rsid w:val="00EB1005"/>
    <w:rsid w:val="00EB38BC"/>
    <w:rsid w:val="00EB6325"/>
    <w:rsid w:val="00EB67F2"/>
    <w:rsid w:val="00EC0B06"/>
    <w:rsid w:val="00EC4B5D"/>
    <w:rsid w:val="00EC4BC2"/>
    <w:rsid w:val="00ED2E23"/>
    <w:rsid w:val="00ED326F"/>
    <w:rsid w:val="00ED3800"/>
    <w:rsid w:val="00ED5C1E"/>
    <w:rsid w:val="00ED7B4B"/>
    <w:rsid w:val="00EE0CF1"/>
    <w:rsid w:val="00EE2057"/>
    <w:rsid w:val="00EE2EC9"/>
    <w:rsid w:val="00EF0155"/>
    <w:rsid w:val="00EF4D2B"/>
    <w:rsid w:val="00EF734A"/>
    <w:rsid w:val="00EF77B4"/>
    <w:rsid w:val="00EF7A75"/>
    <w:rsid w:val="00F00852"/>
    <w:rsid w:val="00F015C8"/>
    <w:rsid w:val="00F05C35"/>
    <w:rsid w:val="00F161BE"/>
    <w:rsid w:val="00F169D8"/>
    <w:rsid w:val="00F172FC"/>
    <w:rsid w:val="00F17824"/>
    <w:rsid w:val="00F2147A"/>
    <w:rsid w:val="00F21C8B"/>
    <w:rsid w:val="00F3389E"/>
    <w:rsid w:val="00F350E1"/>
    <w:rsid w:val="00F36839"/>
    <w:rsid w:val="00F368AB"/>
    <w:rsid w:val="00F401FB"/>
    <w:rsid w:val="00F41442"/>
    <w:rsid w:val="00F4361E"/>
    <w:rsid w:val="00F43C4F"/>
    <w:rsid w:val="00F45D11"/>
    <w:rsid w:val="00F46D74"/>
    <w:rsid w:val="00F50046"/>
    <w:rsid w:val="00F5121D"/>
    <w:rsid w:val="00F51738"/>
    <w:rsid w:val="00F53DCA"/>
    <w:rsid w:val="00F63836"/>
    <w:rsid w:val="00F664CD"/>
    <w:rsid w:val="00F72FC3"/>
    <w:rsid w:val="00F73218"/>
    <w:rsid w:val="00F73CA9"/>
    <w:rsid w:val="00F751AD"/>
    <w:rsid w:val="00F82E3A"/>
    <w:rsid w:val="00F859B7"/>
    <w:rsid w:val="00F865C2"/>
    <w:rsid w:val="00F92570"/>
    <w:rsid w:val="00F96C7D"/>
    <w:rsid w:val="00FA22CC"/>
    <w:rsid w:val="00FA67AA"/>
    <w:rsid w:val="00FB1C26"/>
    <w:rsid w:val="00FB23EF"/>
    <w:rsid w:val="00FB40CD"/>
    <w:rsid w:val="00FC444A"/>
    <w:rsid w:val="00FD153D"/>
    <w:rsid w:val="00FD509A"/>
    <w:rsid w:val="00FD596C"/>
    <w:rsid w:val="00FD6210"/>
    <w:rsid w:val="00FE7674"/>
    <w:rsid w:val="00FF16A6"/>
    <w:rsid w:val="00FF2E8B"/>
    <w:rsid w:val="00FF2F9F"/>
    <w:rsid w:val="45C6F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;"/>
  <w14:docId w14:val="1A947F22"/>
  <w15:docId w15:val="{A911B417-BD51-422F-A0B5-96CF27818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G Times (W1)" w:eastAsia="Times New Roman" w:hAnsi="CG Times (W1)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60A1B"/>
    <w:pPr>
      <w:spacing w:before="40" w:after="80"/>
      <w:ind w:left="567"/>
    </w:pPr>
    <w:rPr>
      <w:rFonts w:ascii="Tahoma" w:hAnsi="Tahoma"/>
      <w:sz w:val="18"/>
      <w:szCs w:val="24"/>
      <w:lang w:eastAsia="ko-KR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515BB"/>
    <w:pPr>
      <w:keepNext/>
      <w:numPr>
        <w:numId w:val="2"/>
      </w:numPr>
      <w:tabs>
        <w:tab w:val="left" w:pos="4820"/>
      </w:tabs>
      <w:spacing w:before="180" w:after="60" w:line="240" w:lineRule="atLeast"/>
      <w:outlineLvl w:val="0"/>
    </w:pPr>
    <w:rPr>
      <w:b/>
      <w:color w:val="333333"/>
      <w:sz w:val="28"/>
    </w:rPr>
  </w:style>
  <w:style w:type="paragraph" w:styleId="berschrift2">
    <w:name w:val="heading 2"/>
    <w:basedOn w:val="Standard"/>
    <w:next w:val="Standard"/>
    <w:qFormat/>
    <w:rsid w:val="00E800AD"/>
    <w:pPr>
      <w:keepNext/>
      <w:numPr>
        <w:ilvl w:val="1"/>
        <w:numId w:val="2"/>
      </w:numPr>
      <w:tabs>
        <w:tab w:val="left" w:pos="567"/>
      </w:tabs>
      <w:spacing w:before="240"/>
      <w:ind w:left="567" w:hanging="567"/>
      <w:outlineLvl w:val="1"/>
    </w:pPr>
    <w:rPr>
      <w:b/>
      <w:color w:val="333333"/>
      <w:sz w:val="24"/>
    </w:rPr>
  </w:style>
  <w:style w:type="paragraph" w:styleId="berschrift3">
    <w:name w:val="heading 3"/>
    <w:basedOn w:val="Standard"/>
    <w:next w:val="Standard"/>
    <w:qFormat/>
    <w:rsid w:val="00947226"/>
    <w:pPr>
      <w:keepNext/>
      <w:numPr>
        <w:ilvl w:val="2"/>
        <w:numId w:val="2"/>
      </w:numPr>
      <w:tabs>
        <w:tab w:val="clear" w:pos="1440"/>
        <w:tab w:val="left" w:pos="851"/>
      </w:tabs>
      <w:spacing w:before="240"/>
      <w:ind w:left="851" w:hanging="851"/>
      <w:outlineLvl w:val="2"/>
    </w:pPr>
    <w:rPr>
      <w:b/>
      <w:bCs/>
      <w:color w:val="333333"/>
      <w:sz w:val="20"/>
    </w:rPr>
  </w:style>
  <w:style w:type="paragraph" w:styleId="berschrift4">
    <w:name w:val="heading 4"/>
    <w:basedOn w:val="Standard"/>
    <w:next w:val="Standard"/>
    <w:qFormat/>
    <w:rsid w:val="005515BB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5515B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5515BB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5515BB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5515BB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5515BB"/>
    <w:pPr>
      <w:numPr>
        <w:ilvl w:val="8"/>
        <w:numId w:val="2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</w:style>
  <w:style w:type="paragraph" w:customStyle="1" w:styleId="Adress-City">
    <w:name w:val="Adress-City"/>
    <w:basedOn w:val="Standard"/>
    <w:pPr>
      <w:spacing w:before="120" w:after="240"/>
      <w:ind w:left="4820"/>
    </w:pPr>
    <w:rPr>
      <w:rFonts w:ascii="Times New Roman" w:hAnsi="Times New Roman"/>
      <w:sz w:val="24"/>
    </w:rPr>
  </w:style>
  <w:style w:type="paragraph" w:styleId="Kopfzeile">
    <w:name w:val="header"/>
    <w:basedOn w:val="Standard"/>
    <w:rsid w:val="008A08E9"/>
    <w:pPr>
      <w:tabs>
        <w:tab w:val="center" w:pos="4536"/>
        <w:tab w:val="right" w:pos="9072"/>
      </w:tabs>
    </w:pPr>
  </w:style>
  <w:style w:type="paragraph" w:customStyle="1" w:styleId="Adress">
    <w:name w:val="Adress"/>
    <w:basedOn w:val="Standard"/>
    <w:pPr>
      <w:tabs>
        <w:tab w:val="left" w:pos="4820"/>
      </w:tabs>
      <w:spacing w:line="240" w:lineRule="atLeast"/>
      <w:ind w:left="4820"/>
    </w:pPr>
    <w:rPr>
      <w:rFonts w:ascii="Times New Roman" w:hAnsi="Times New Roman"/>
      <w:sz w:val="24"/>
    </w:rPr>
  </w:style>
  <w:style w:type="paragraph" w:styleId="Fuzeile">
    <w:name w:val="footer"/>
    <w:basedOn w:val="Standard"/>
    <w:rsid w:val="008A08E9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link w:val="TitelZchn"/>
    <w:qFormat/>
    <w:rsid w:val="005515BB"/>
    <w:pPr>
      <w:spacing w:before="0" w:after="120"/>
      <w:outlineLvl w:val="0"/>
    </w:pPr>
    <w:rPr>
      <w:b/>
      <w:bCs/>
      <w:color w:val="333333"/>
      <w:kern w:val="28"/>
      <w:sz w:val="32"/>
      <w:szCs w:val="32"/>
    </w:rPr>
  </w:style>
  <w:style w:type="table" w:styleId="Tabellenraster">
    <w:name w:val="Table Grid"/>
    <w:basedOn w:val="NormaleTabelle"/>
    <w:rsid w:val="004C6A61"/>
    <w:pPr>
      <w:spacing w:before="40" w:after="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56D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de-DE" w:eastAsia="de-DE"/>
    </w:rPr>
  </w:style>
  <w:style w:type="paragraph" w:customStyle="1" w:styleId="FormatvorlageNach1pt">
    <w:name w:val="Formatvorlage Nach:  1 pt"/>
    <w:basedOn w:val="Standard"/>
    <w:rsid w:val="001D69C1"/>
    <w:pPr>
      <w:spacing w:after="20"/>
    </w:pPr>
  </w:style>
  <w:style w:type="paragraph" w:customStyle="1" w:styleId="Formatvorlageberschrift2Vor2pt">
    <w:name w:val="Formatvorlage Überschrift 2 + Vor:  2 pt"/>
    <w:basedOn w:val="berschrift2"/>
    <w:rsid w:val="00E800AD"/>
    <w:pPr>
      <w:spacing w:before="40"/>
    </w:pPr>
  </w:style>
  <w:style w:type="paragraph" w:styleId="Verzeichnis1">
    <w:name w:val="toc 1"/>
    <w:basedOn w:val="Standard"/>
    <w:next w:val="Standard"/>
    <w:autoRedefine/>
    <w:uiPriority w:val="39"/>
    <w:rsid w:val="00C1718F"/>
    <w:pPr>
      <w:tabs>
        <w:tab w:val="left" w:pos="993"/>
        <w:tab w:val="right" w:leader="dot" w:pos="8505"/>
      </w:tabs>
      <w:spacing w:before="80" w:after="20"/>
    </w:pPr>
    <w:rPr>
      <w:b/>
      <w:bCs/>
      <w:noProof/>
      <w:color w:val="333333"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F21C8B"/>
    <w:pPr>
      <w:tabs>
        <w:tab w:val="left" w:pos="1276"/>
        <w:tab w:val="right" w:leader="dot" w:pos="8505"/>
      </w:tabs>
      <w:spacing w:after="20"/>
      <w:ind w:left="709"/>
    </w:pPr>
    <w:rPr>
      <w:szCs w:val="20"/>
    </w:rPr>
  </w:style>
  <w:style w:type="paragraph" w:styleId="Verzeichnis3">
    <w:name w:val="toc 3"/>
    <w:basedOn w:val="Standard"/>
    <w:next w:val="Standard"/>
    <w:autoRedefine/>
    <w:uiPriority w:val="39"/>
    <w:rsid w:val="00D721B8"/>
    <w:pPr>
      <w:tabs>
        <w:tab w:val="left" w:pos="1560"/>
        <w:tab w:val="right" w:leader="dot" w:pos="8505"/>
      </w:tabs>
      <w:spacing w:before="20" w:after="20"/>
      <w:ind w:left="851"/>
    </w:pPr>
    <w:rPr>
      <w:iCs/>
      <w:sz w:val="16"/>
      <w:szCs w:val="20"/>
    </w:rPr>
  </w:style>
  <w:style w:type="paragraph" w:styleId="Verzeichnis4">
    <w:name w:val="toc 4"/>
    <w:basedOn w:val="Standard"/>
    <w:next w:val="Standard"/>
    <w:autoRedefine/>
    <w:semiHidden/>
    <w:rsid w:val="00830168"/>
    <w:pPr>
      <w:spacing w:before="0" w:after="0"/>
      <w:ind w:left="540"/>
    </w:pPr>
    <w:rPr>
      <w:rFonts w:ascii="Times New Roman" w:hAnsi="Times New Roman"/>
      <w:szCs w:val="18"/>
    </w:rPr>
  </w:style>
  <w:style w:type="paragraph" w:styleId="Verzeichnis5">
    <w:name w:val="toc 5"/>
    <w:basedOn w:val="Standard"/>
    <w:next w:val="Standard"/>
    <w:autoRedefine/>
    <w:semiHidden/>
    <w:rsid w:val="00830168"/>
    <w:pPr>
      <w:spacing w:before="0" w:after="0"/>
      <w:ind w:left="720"/>
    </w:pPr>
    <w:rPr>
      <w:rFonts w:ascii="Times New Roman" w:hAnsi="Times New Roman"/>
      <w:szCs w:val="18"/>
    </w:rPr>
  </w:style>
  <w:style w:type="paragraph" w:styleId="Verzeichnis6">
    <w:name w:val="toc 6"/>
    <w:basedOn w:val="Standard"/>
    <w:next w:val="Standard"/>
    <w:autoRedefine/>
    <w:semiHidden/>
    <w:rsid w:val="00830168"/>
    <w:pPr>
      <w:spacing w:before="0" w:after="0"/>
      <w:ind w:left="900"/>
    </w:pPr>
    <w:rPr>
      <w:rFonts w:ascii="Times New Roman" w:hAnsi="Times New Roman"/>
      <w:szCs w:val="18"/>
    </w:rPr>
  </w:style>
  <w:style w:type="paragraph" w:styleId="Verzeichnis7">
    <w:name w:val="toc 7"/>
    <w:basedOn w:val="Standard"/>
    <w:next w:val="Standard"/>
    <w:autoRedefine/>
    <w:semiHidden/>
    <w:rsid w:val="00830168"/>
    <w:pPr>
      <w:spacing w:before="0" w:after="0"/>
      <w:ind w:left="1080"/>
    </w:pPr>
    <w:rPr>
      <w:rFonts w:ascii="Times New Roman" w:hAnsi="Times New Roman"/>
      <w:szCs w:val="18"/>
    </w:rPr>
  </w:style>
  <w:style w:type="paragraph" w:styleId="Verzeichnis8">
    <w:name w:val="toc 8"/>
    <w:basedOn w:val="Standard"/>
    <w:next w:val="Standard"/>
    <w:autoRedefine/>
    <w:semiHidden/>
    <w:rsid w:val="00830168"/>
    <w:pPr>
      <w:spacing w:before="0" w:after="0"/>
      <w:ind w:left="1260"/>
    </w:pPr>
    <w:rPr>
      <w:rFonts w:ascii="Times New Roman" w:hAnsi="Times New Roman"/>
      <w:szCs w:val="18"/>
    </w:rPr>
  </w:style>
  <w:style w:type="paragraph" w:styleId="Verzeichnis9">
    <w:name w:val="toc 9"/>
    <w:basedOn w:val="Standard"/>
    <w:next w:val="Standard"/>
    <w:autoRedefine/>
    <w:semiHidden/>
    <w:rsid w:val="00830168"/>
    <w:pPr>
      <w:spacing w:before="0" w:after="0"/>
      <w:ind w:left="1440"/>
    </w:pPr>
    <w:rPr>
      <w:rFonts w:ascii="Times New Roman" w:hAnsi="Times New Roman"/>
      <w:szCs w:val="18"/>
    </w:rPr>
  </w:style>
  <w:style w:type="character" w:styleId="Hyperlink">
    <w:name w:val="Hyperlink"/>
    <w:basedOn w:val="Absatz-Standardschriftart"/>
    <w:uiPriority w:val="99"/>
    <w:rsid w:val="00830168"/>
    <w:rPr>
      <w:color w:val="0000FF"/>
      <w:u w:val="single"/>
    </w:rPr>
  </w:style>
  <w:style w:type="paragraph" w:styleId="Beschriftung">
    <w:name w:val="caption"/>
    <w:basedOn w:val="Standard"/>
    <w:next w:val="Standard"/>
    <w:qFormat/>
    <w:rsid w:val="00C36170"/>
    <w:pPr>
      <w:spacing w:before="0"/>
    </w:pPr>
    <w:rPr>
      <w:b/>
      <w:bCs/>
      <w:szCs w:val="20"/>
    </w:rPr>
  </w:style>
  <w:style w:type="paragraph" w:styleId="Abbildungsverzeichnis">
    <w:name w:val="table of figures"/>
    <w:basedOn w:val="Standard"/>
    <w:next w:val="Standard"/>
    <w:semiHidden/>
    <w:rsid w:val="00C1718F"/>
    <w:pPr>
      <w:tabs>
        <w:tab w:val="right" w:leader="dot" w:pos="8505"/>
      </w:tabs>
      <w:spacing w:before="20" w:after="20"/>
    </w:pPr>
  </w:style>
  <w:style w:type="paragraph" w:customStyle="1" w:styleId="xl25">
    <w:name w:val="xl25"/>
    <w:basedOn w:val="Standard"/>
    <w:rsid w:val="00C612A1"/>
    <w:pPr>
      <w:spacing w:before="100" w:beforeAutospacing="1" w:after="100" w:afterAutospacing="1"/>
      <w:ind w:left="0"/>
    </w:pPr>
    <w:rPr>
      <w:szCs w:val="18"/>
      <w:lang w:val="de-DE" w:eastAsia="de-DE"/>
    </w:rPr>
  </w:style>
  <w:style w:type="paragraph" w:customStyle="1" w:styleId="xl26">
    <w:name w:val="xl26"/>
    <w:basedOn w:val="Standard"/>
    <w:rsid w:val="00C612A1"/>
    <w:pPr>
      <w:spacing w:before="100" w:beforeAutospacing="1" w:after="100" w:afterAutospacing="1"/>
      <w:ind w:left="0"/>
    </w:pPr>
    <w:rPr>
      <w:b/>
      <w:bCs/>
      <w:sz w:val="24"/>
      <w:lang w:val="de-DE" w:eastAsia="de-DE"/>
    </w:rPr>
  </w:style>
  <w:style w:type="paragraph" w:customStyle="1" w:styleId="xl27">
    <w:name w:val="xl27"/>
    <w:basedOn w:val="Standard"/>
    <w:rsid w:val="00C612A1"/>
    <w:pPr>
      <w:spacing w:before="100" w:beforeAutospacing="1" w:after="100" w:afterAutospacing="1"/>
      <w:ind w:left="0"/>
    </w:pPr>
    <w:rPr>
      <w:b/>
      <w:bCs/>
      <w:color w:val="333333"/>
      <w:szCs w:val="18"/>
      <w:lang w:val="de-DE" w:eastAsia="de-DE"/>
    </w:rPr>
  </w:style>
  <w:style w:type="paragraph" w:customStyle="1" w:styleId="xl28">
    <w:name w:val="xl28"/>
    <w:basedOn w:val="Standard"/>
    <w:rsid w:val="00C612A1"/>
    <w:pPr>
      <w:shd w:val="pct12" w:color="auto" w:fill="FFFFFF"/>
      <w:spacing w:before="100" w:beforeAutospacing="1" w:after="100" w:afterAutospacing="1"/>
      <w:ind w:left="0"/>
      <w:jc w:val="center"/>
    </w:pPr>
    <w:rPr>
      <w:color w:val="333333"/>
      <w:szCs w:val="18"/>
      <w:lang w:val="de-DE" w:eastAsia="de-DE"/>
    </w:rPr>
  </w:style>
  <w:style w:type="paragraph" w:customStyle="1" w:styleId="xl29">
    <w:name w:val="xl29"/>
    <w:basedOn w:val="Standard"/>
    <w:rsid w:val="00C612A1"/>
    <w:pPr>
      <w:spacing w:before="100" w:beforeAutospacing="1" w:after="100" w:afterAutospacing="1"/>
      <w:ind w:left="0"/>
      <w:jc w:val="center"/>
    </w:pPr>
    <w:rPr>
      <w:color w:val="333333"/>
      <w:szCs w:val="18"/>
      <w:lang w:val="de-DE" w:eastAsia="de-DE"/>
    </w:rPr>
  </w:style>
  <w:style w:type="paragraph" w:customStyle="1" w:styleId="xl30">
    <w:name w:val="xl30"/>
    <w:basedOn w:val="Standard"/>
    <w:rsid w:val="00C612A1"/>
    <w:pPr>
      <w:spacing w:before="100" w:beforeAutospacing="1" w:after="100" w:afterAutospacing="1"/>
      <w:ind w:left="0"/>
      <w:jc w:val="center"/>
    </w:pPr>
    <w:rPr>
      <w:sz w:val="12"/>
      <w:szCs w:val="12"/>
      <w:lang w:val="de-DE" w:eastAsia="de-DE"/>
    </w:rPr>
  </w:style>
  <w:style w:type="paragraph" w:customStyle="1" w:styleId="xl31">
    <w:name w:val="xl31"/>
    <w:basedOn w:val="Standard"/>
    <w:rsid w:val="00C612A1"/>
    <w:pPr>
      <w:spacing w:before="100" w:beforeAutospacing="1" w:after="100" w:afterAutospacing="1"/>
      <w:ind w:left="0"/>
      <w:jc w:val="center"/>
    </w:pPr>
    <w:rPr>
      <w:b/>
      <w:bCs/>
      <w:sz w:val="24"/>
      <w:lang w:val="de-DE" w:eastAsia="de-DE"/>
    </w:rPr>
  </w:style>
  <w:style w:type="paragraph" w:customStyle="1" w:styleId="xl32">
    <w:name w:val="xl32"/>
    <w:basedOn w:val="Standard"/>
    <w:rsid w:val="00C612A1"/>
    <w:pPr>
      <w:spacing w:before="100" w:beforeAutospacing="1" w:after="100" w:afterAutospacing="1"/>
      <w:ind w:left="0"/>
    </w:pPr>
    <w:rPr>
      <w:b/>
      <w:bCs/>
      <w:szCs w:val="18"/>
      <w:lang w:val="de-DE" w:eastAsia="de-DE"/>
    </w:rPr>
  </w:style>
  <w:style w:type="paragraph" w:customStyle="1" w:styleId="StandardWeb1">
    <w:name w:val="Standard (Web)1"/>
    <w:basedOn w:val="Standard"/>
    <w:rsid w:val="00F161BE"/>
    <w:pPr>
      <w:spacing w:before="72" w:after="100" w:afterAutospacing="1"/>
      <w:ind w:left="0"/>
    </w:pPr>
    <w:rPr>
      <w:rFonts w:ascii="Times New Roman" w:hAnsi="Times New Roman"/>
      <w:sz w:val="24"/>
      <w:lang w:val="de-DE" w:eastAsia="de-DE"/>
    </w:rPr>
  </w:style>
  <w:style w:type="paragraph" w:customStyle="1" w:styleId="TableContents">
    <w:name w:val="Table Contents"/>
    <w:basedOn w:val="Standard"/>
    <w:rsid w:val="00FB23EF"/>
    <w:pPr>
      <w:widowControl w:val="0"/>
      <w:suppressLineNumbers/>
      <w:suppressAutoHyphens/>
      <w:spacing w:before="0" w:after="0"/>
      <w:ind w:left="0"/>
    </w:pPr>
    <w:rPr>
      <w:rFonts w:ascii="Liberation Serif" w:eastAsia="Bitstream Vera Sans" w:hAnsi="Liberation Serif"/>
      <w:kern w:val="1"/>
      <w:sz w:val="24"/>
      <w:lang w:eastAsia="de-DE"/>
    </w:rPr>
  </w:style>
  <w:style w:type="character" w:customStyle="1" w:styleId="WW8Num13z2">
    <w:name w:val="WW8Num13z2"/>
    <w:rsid w:val="00E36FCC"/>
    <w:rPr>
      <w:rFonts w:ascii="Wingdings" w:hAnsi="Wingdings"/>
    </w:rPr>
  </w:style>
  <w:style w:type="character" w:customStyle="1" w:styleId="AufzhlungStoffplan">
    <w:name w:val="Aufzählung Stoffplan"/>
    <w:basedOn w:val="Absatz-Standardschriftart"/>
    <w:rsid w:val="00993917"/>
    <w:rPr>
      <w:rFonts w:ascii="Tahoma" w:hAnsi="Tahoma" w:cs="Arial"/>
      <w:bCs/>
      <w:sz w:val="18"/>
      <w:szCs w:val="18"/>
    </w:rPr>
  </w:style>
  <w:style w:type="character" w:customStyle="1" w:styleId="WW8Num15z0">
    <w:name w:val="WW8Num15z0"/>
    <w:rsid w:val="00993917"/>
    <w:rPr>
      <w:rFonts w:ascii="Symbol" w:hAnsi="Symbol"/>
    </w:rPr>
  </w:style>
  <w:style w:type="character" w:customStyle="1" w:styleId="WW8Num15z1">
    <w:name w:val="WW8Num15z1"/>
    <w:rsid w:val="00993917"/>
    <w:rPr>
      <w:rFonts w:ascii="Courier New" w:hAnsi="Courier New"/>
    </w:rPr>
  </w:style>
  <w:style w:type="character" w:customStyle="1" w:styleId="WW8Num13z3">
    <w:name w:val="WW8Num13z3"/>
    <w:rsid w:val="00673858"/>
    <w:rPr>
      <w:rFonts w:ascii="Symbol" w:hAnsi="Symbol"/>
    </w:rPr>
  </w:style>
  <w:style w:type="character" w:customStyle="1" w:styleId="TitelZchn">
    <w:name w:val="Titel Zchn"/>
    <w:basedOn w:val="Absatz-Standardschriftart"/>
    <w:link w:val="Titel"/>
    <w:rsid w:val="00BC6EDE"/>
    <w:rPr>
      <w:rFonts w:ascii="Tahoma" w:hAnsi="Tahoma"/>
      <w:b/>
      <w:bCs/>
      <w:color w:val="333333"/>
      <w:kern w:val="28"/>
      <w:sz w:val="32"/>
      <w:szCs w:val="32"/>
      <w:lang w:val="de-CH" w:eastAsia="ko-KR"/>
    </w:rPr>
  </w:style>
  <w:style w:type="paragraph" w:customStyle="1" w:styleId="StandardKomplex9pt">
    <w:name w:val="Standard + (Komplex) 9 pt"/>
    <w:basedOn w:val="Standard"/>
    <w:rsid w:val="00913EB9"/>
    <w:pPr>
      <w:numPr>
        <w:numId w:val="16"/>
      </w:numPr>
      <w:tabs>
        <w:tab w:val="clear" w:pos="1276"/>
        <w:tab w:val="num" w:pos="228"/>
      </w:tabs>
      <w:ind w:left="227" w:hanging="227"/>
    </w:pPr>
    <w:rPr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F4E9B"/>
    <w:pPr>
      <w:spacing w:before="0" w:after="0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F4E9B"/>
    <w:rPr>
      <w:rFonts w:ascii="Tahoma" w:hAnsi="Tahoma" w:cs="Tahoma"/>
      <w:sz w:val="16"/>
      <w:szCs w:val="16"/>
      <w:lang w:eastAsia="ko-KR"/>
    </w:rPr>
  </w:style>
  <w:style w:type="paragraph" w:styleId="Listenabsatz">
    <w:name w:val="List Paragraph"/>
    <w:basedOn w:val="Standard"/>
    <w:uiPriority w:val="1"/>
    <w:qFormat/>
    <w:rsid w:val="002B2FF1"/>
    <w:pPr>
      <w:widowControl w:val="0"/>
      <w:autoSpaceDE w:val="0"/>
      <w:autoSpaceDN w:val="0"/>
      <w:spacing w:before="80" w:after="0"/>
      <w:ind w:left="1106" w:hanging="286"/>
    </w:pPr>
    <w:rPr>
      <w:rFonts w:eastAsia="Tahoma" w:cs="Tahoma"/>
      <w:sz w:val="22"/>
      <w:szCs w:val="22"/>
      <w:lang w:val="en-US" w:eastAsia="en-US"/>
    </w:rPr>
  </w:style>
  <w:style w:type="paragraph" w:styleId="Textkrper">
    <w:name w:val="Body Text"/>
    <w:basedOn w:val="Standard"/>
    <w:link w:val="TextkrperZchn"/>
    <w:uiPriority w:val="1"/>
    <w:qFormat/>
    <w:rsid w:val="002B2FF1"/>
    <w:pPr>
      <w:widowControl w:val="0"/>
      <w:autoSpaceDE w:val="0"/>
      <w:autoSpaceDN w:val="0"/>
      <w:spacing w:before="0" w:after="0"/>
      <w:ind w:left="0"/>
    </w:pPr>
    <w:rPr>
      <w:rFonts w:eastAsia="Tahoma" w:cs="Tahoma"/>
      <w:szCs w:val="18"/>
      <w:lang w:val="en-US" w:eastAsia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2B2FF1"/>
    <w:rPr>
      <w:rFonts w:ascii="Tahoma" w:eastAsia="Tahoma" w:hAnsi="Tahoma" w:cs="Tahoma"/>
      <w:sz w:val="18"/>
      <w:szCs w:val="18"/>
      <w:lang w:val="en-US" w:eastAsia="en-US"/>
    </w:rPr>
  </w:style>
  <w:style w:type="table" w:customStyle="1" w:styleId="NormalTable0">
    <w:name w:val="Normal Table0"/>
    <w:uiPriority w:val="2"/>
    <w:semiHidden/>
    <w:unhideWhenUsed/>
    <w:qFormat/>
    <w:rsid w:val="004C4AFE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rd"/>
    <w:uiPriority w:val="1"/>
    <w:qFormat/>
    <w:rsid w:val="004C4AFE"/>
    <w:pPr>
      <w:widowControl w:val="0"/>
      <w:autoSpaceDE w:val="0"/>
      <w:autoSpaceDN w:val="0"/>
      <w:spacing w:after="0"/>
      <w:ind w:left="103"/>
    </w:pPr>
    <w:rPr>
      <w:rFonts w:eastAsia="Tahoma" w:cs="Tahoma"/>
      <w:sz w:val="22"/>
      <w:szCs w:val="22"/>
      <w:lang w:val="en-US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51EF"/>
    <w:rPr>
      <w:rFonts w:ascii="Tahoma" w:hAnsi="Tahoma"/>
      <w:b/>
      <w:color w:val="333333"/>
      <w:sz w:val="28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1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JOST%20Peter\Eigene%20Dateien\Templates\Vorlagen%20HSZ-T\Brief%20(nicht%20adressiert)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e87611fe-c6f5-4e85-beb4-10e25de9f9a5" xsi:nil="true"/>
    <Invited_Members xmlns="e87611fe-c6f5-4e85-beb4-10e25de9f9a5" xsi:nil="true"/>
    <CultureName xmlns="e87611fe-c6f5-4e85-beb4-10e25de9f9a5" xsi:nil="true"/>
    <Students xmlns="e87611fe-c6f5-4e85-beb4-10e25de9f9a5">
      <UserInfo>
        <DisplayName/>
        <AccountId xsi:nil="true"/>
        <AccountType/>
      </UserInfo>
    </Students>
    <AppVersion xmlns="e87611fe-c6f5-4e85-beb4-10e25de9f9a5" xsi:nil="true"/>
    <TeamsChannelId xmlns="e87611fe-c6f5-4e85-beb4-10e25de9f9a5" xsi:nil="true"/>
    <FolderType xmlns="e87611fe-c6f5-4e85-beb4-10e25de9f9a5" xsi:nil="true"/>
    <Owner xmlns="e87611fe-c6f5-4e85-beb4-10e25de9f9a5">
      <UserInfo>
        <DisplayName/>
        <AccountId xsi:nil="true"/>
        <AccountType/>
      </UserInfo>
    </Owner>
    <Is_Collaboration_Space_Locked xmlns="e87611fe-c6f5-4e85-beb4-10e25de9f9a5" xsi:nil="true"/>
    <Math_Settings xmlns="e87611fe-c6f5-4e85-beb4-10e25de9f9a5" xsi:nil="true"/>
    <NotebookType xmlns="e87611fe-c6f5-4e85-beb4-10e25de9f9a5" xsi:nil="true"/>
    <Student_Groups xmlns="e87611fe-c6f5-4e85-beb4-10e25de9f9a5">
      <UserInfo>
        <DisplayName/>
        <AccountId xsi:nil="true"/>
        <AccountType/>
      </UserInfo>
    </Student_Groups>
    <DefaultSectionNames xmlns="e87611fe-c6f5-4e85-beb4-10e25de9f9a5" xsi:nil="true"/>
    <Templates xmlns="e87611fe-c6f5-4e85-beb4-10e25de9f9a5" xsi:nil="true"/>
    <Self_Registration_Enabled xmlns="e87611fe-c6f5-4e85-beb4-10e25de9f9a5" xsi:nil="true"/>
    <Has_Teacher_Only_SectionGroup xmlns="e87611fe-c6f5-4e85-beb4-10e25de9f9a5" xsi:nil="true"/>
    <Members xmlns="e87611fe-c6f5-4e85-beb4-10e25de9f9a5">
      <UserInfo>
        <DisplayName/>
        <AccountId xsi:nil="true"/>
        <AccountType/>
      </UserInfo>
    </Members>
    <Member_Groups xmlns="e87611fe-c6f5-4e85-beb4-10e25de9f9a5">
      <UserInfo>
        <DisplayName/>
        <AccountId xsi:nil="true"/>
        <AccountType/>
      </UserInfo>
    </Member_Groups>
    <Leaders xmlns="e87611fe-c6f5-4e85-beb4-10e25de9f9a5">
      <UserInfo>
        <DisplayName/>
        <AccountId xsi:nil="true"/>
        <AccountType/>
      </UserInfo>
    </Leaders>
    <Distribution_Groups xmlns="e87611fe-c6f5-4e85-beb4-10e25de9f9a5" xsi:nil="true"/>
    <Invited_Teachers xmlns="e87611fe-c6f5-4e85-beb4-10e25de9f9a5" xsi:nil="true"/>
    <IsNotebookLocked xmlns="e87611fe-c6f5-4e85-beb4-10e25de9f9a5" xsi:nil="true"/>
    <LMS_Mappings xmlns="e87611fe-c6f5-4e85-beb4-10e25de9f9a5" xsi:nil="true"/>
    <Invited_Leaders xmlns="e87611fe-c6f5-4e85-beb4-10e25de9f9a5" xsi:nil="true"/>
    <Has_Leaders_Only_SectionGroup xmlns="e87611fe-c6f5-4e85-beb4-10e25de9f9a5" xsi:nil="true"/>
    <Teachers xmlns="e87611fe-c6f5-4e85-beb4-10e25de9f9a5">
      <UserInfo>
        <DisplayName/>
        <AccountId xsi:nil="true"/>
        <AccountType/>
      </UserInfo>
    </Teach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E98A40C816314581D10C3D51089C42" ma:contentTypeVersion="37" ma:contentTypeDescription="Ein neues Dokument erstellen." ma:contentTypeScope="" ma:versionID="4c3989814daea75db42107e2ebbd657e">
  <xsd:schema xmlns:xsd="http://www.w3.org/2001/XMLSchema" xmlns:xs="http://www.w3.org/2001/XMLSchema" xmlns:p="http://schemas.microsoft.com/office/2006/metadata/properties" xmlns:ns3="44aafd79-2ed4-4586-8964-b8adb5833b09" xmlns:ns4="e87611fe-c6f5-4e85-beb4-10e25de9f9a5" targetNamespace="http://schemas.microsoft.com/office/2006/metadata/properties" ma:root="true" ma:fieldsID="69af9ecba22307c2c4c02b842addfd16" ns3:_="" ns4:_="">
    <xsd:import namespace="44aafd79-2ed4-4586-8964-b8adb5833b09"/>
    <xsd:import namespace="e87611fe-c6f5-4e85-beb4-10e25de9f9a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ediaServiceOCR" minOccurs="0"/>
                <xsd:element ref="ns4:MediaServiceLocation" minOccurs="0"/>
                <xsd:element ref="ns4:Math_Settings" minOccurs="0"/>
                <xsd:element ref="ns4:Leaders" minOccurs="0"/>
                <xsd:element ref="ns4:Members" minOccurs="0"/>
                <xsd:element ref="ns4:Member_Groups" minOccurs="0"/>
                <xsd:element ref="ns4:Distribution_Groups" minOccurs="0"/>
                <xsd:element ref="ns4:LMS_Mappings" minOccurs="0"/>
                <xsd:element ref="ns4:Invited_Leaders" minOccurs="0"/>
                <xsd:element ref="ns4:Invited_Members" minOccurs="0"/>
                <xsd:element ref="ns4:Has_Leaders_Only_SectionGroup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afd79-2ed4-4586-8964-b8adb5833b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611fe-c6f5-4e85-beb4-10e25de9f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9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9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OCR" ma:index="3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3" nillable="true" ma:displayName="MediaServiceLocation" ma:internalName="MediaServiceLocation" ma:readOnly="true">
      <xsd:simpleType>
        <xsd:restriction base="dms:Text"/>
      </xsd:simpleType>
    </xsd:element>
    <xsd:element name="Math_Settings" ma:index="34" nillable="true" ma:displayName="Math Settings" ma:internalName="Math_Settings">
      <xsd:simpleType>
        <xsd:restriction base="dms:Text"/>
      </xsd:simpleType>
    </xsd:element>
    <xsd:element name="Leaders" ma:index="35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6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7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8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9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40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41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Has_Leaders_Only_SectionGroup" ma:index="42" nillable="true" ma:displayName="Has Leaders Only SectionGroup" ma:internalName="Has_Leaders_Only_SectionGroup">
      <xsd:simpleType>
        <xsd:restriction base="dms:Boolean"/>
      </xsd:simpleType>
    </xsd:element>
    <xsd:element name="MediaServiceGenerationTime" ma:index="4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sche Referenz" Version="1987"/>
</file>

<file path=customXml/itemProps1.xml><?xml version="1.0" encoding="utf-8"?>
<ds:datastoreItem xmlns:ds="http://schemas.openxmlformats.org/officeDocument/2006/customXml" ds:itemID="{8AA7A22C-F98D-4B3C-A07D-07510A924FCC}">
  <ds:schemaRefs>
    <ds:schemaRef ds:uri="e87611fe-c6f5-4e85-beb4-10e25de9f9a5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purl.org/dc/dcmitype/"/>
    <ds:schemaRef ds:uri="44aafd79-2ed4-4586-8964-b8adb5833b09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2F02D0C-0A95-4D2B-8B4D-F8854B4853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F957DE-A1AE-4AEF-AADB-9D52C1127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afd79-2ed4-4586-8964-b8adb5833b09"/>
    <ds:schemaRef ds:uri="e87611fe-c6f5-4e85-beb4-10e25de9f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74BDD92-3321-4B55-A8BB-56E4F2A2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 (nicht adressiert).dot</Template>
  <TotalTime>0</TotalTime>
  <Pages>10</Pages>
  <Words>163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Brief Privat</vt:lpstr>
    </vt:vector>
  </TitlesOfParts>
  <Company>SYSTOR AG</Company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Brief Privat</dc:title>
  <dc:creator>Peter Jost</dc:creator>
  <cp:lastModifiedBy>Vidic  Jovo</cp:lastModifiedBy>
  <cp:revision>6</cp:revision>
  <cp:lastPrinted>2014-08-19T09:17:00Z</cp:lastPrinted>
  <dcterms:created xsi:type="dcterms:W3CDTF">2021-02-23T18:28:00Z</dcterms:created>
  <dcterms:modified xsi:type="dcterms:W3CDTF">2021-09-10T08:49:00Z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0x01010052E98A40C816314581D10C3D51089C42</vt:lpwstr>
  </property>
</Properties>
</file>